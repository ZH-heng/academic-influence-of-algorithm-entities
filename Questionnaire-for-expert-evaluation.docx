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8C4C3" w14:textId="4518AD89" w:rsidR="00B84DF0" w:rsidRDefault="00B84DF0" w:rsidP="00B84DF0">
      <w:pPr>
        <w:pStyle w:val="-"/>
      </w:pPr>
      <w:bookmarkStart w:id="0" w:name="_Toc134001466"/>
      <w:r>
        <w:rPr>
          <w:rFonts w:hint="eastAsia"/>
        </w:rPr>
        <w:t>算法实体学术影响力专家评分问卷示例</w:t>
      </w:r>
      <w:bookmarkEnd w:id="0"/>
    </w:p>
    <w:p w14:paraId="26325E34" w14:textId="77777777" w:rsidR="00747829" w:rsidRPr="00747829" w:rsidRDefault="00747829" w:rsidP="00747829">
      <w:pPr>
        <w:rPr>
          <w:rFonts w:eastAsiaTheme="minorEastAsia" w:hint="eastAsia"/>
          <w:lang w:val="zh-CN"/>
        </w:rPr>
      </w:pPr>
    </w:p>
    <w:p w14:paraId="2D71415C" w14:textId="77777777" w:rsidR="00B84DF0" w:rsidRPr="00302A81" w:rsidRDefault="00B84DF0" w:rsidP="00B84DF0">
      <w:pPr>
        <w:jc w:val="center"/>
        <w:rPr>
          <w:b/>
          <w:sz w:val="32"/>
        </w:rPr>
      </w:pPr>
      <w:r w:rsidRPr="004D0166">
        <w:rPr>
          <w:rFonts w:eastAsia="宋体"/>
          <w:b/>
          <w:color w:val="000000"/>
          <w:sz w:val="32"/>
          <w:szCs w:val="18"/>
          <w:lang w:val="zh-CN"/>
        </w:rPr>
        <w:t>NLP</w:t>
      </w:r>
      <w:r w:rsidRPr="00302A81">
        <w:rPr>
          <w:rFonts w:eastAsia="宋体" w:hint="eastAsia"/>
          <w:b/>
          <w:sz w:val="32"/>
        </w:rPr>
        <w:t>领域</w:t>
      </w:r>
      <w:r>
        <w:rPr>
          <w:rFonts w:eastAsia="宋体" w:hint="eastAsia"/>
          <w:b/>
          <w:sz w:val="32"/>
        </w:rPr>
        <w:t>（</w:t>
      </w:r>
      <w:r w:rsidRPr="00302A81">
        <w:rPr>
          <w:b/>
          <w:sz w:val="32"/>
        </w:rPr>
        <w:t>Text classification</w:t>
      </w:r>
      <w:r>
        <w:rPr>
          <w:rFonts w:eastAsia="宋体" w:hint="eastAsia"/>
          <w:b/>
          <w:sz w:val="32"/>
        </w:rPr>
        <w:t>）</w:t>
      </w:r>
      <w:r w:rsidRPr="00302A81">
        <w:rPr>
          <w:rFonts w:eastAsia="宋体" w:hint="eastAsia"/>
          <w:b/>
          <w:sz w:val="32"/>
        </w:rPr>
        <w:t>算法</w:t>
      </w:r>
      <w:r w:rsidRPr="00E7058D">
        <w:rPr>
          <w:rFonts w:eastAsia="宋体" w:hint="eastAsia"/>
          <w:b/>
          <w:sz w:val="32"/>
        </w:rPr>
        <w:t>学术影响力分析调查问卷</w:t>
      </w:r>
    </w:p>
    <w:p w14:paraId="6CE53C10" w14:textId="77777777" w:rsidR="00B84DF0" w:rsidRDefault="00B84DF0" w:rsidP="00B84DF0">
      <w:pPr>
        <w:rPr>
          <w:rFonts w:eastAsia="宋体"/>
        </w:rPr>
      </w:pPr>
    </w:p>
    <w:p w14:paraId="313E2341" w14:textId="77777777" w:rsidR="00B84DF0" w:rsidRPr="00302A81" w:rsidRDefault="00B84DF0" w:rsidP="00B84DF0">
      <w:r w:rsidRPr="00302A81">
        <w:rPr>
          <w:rFonts w:eastAsia="宋体" w:hint="eastAsia"/>
        </w:rPr>
        <w:t>尊敬的专家、学者：</w:t>
      </w:r>
    </w:p>
    <w:p w14:paraId="37DB4EC1" w14:textId="738E6DCA" w:rsidR="00B84DF0" w:rsidRPr="00302A81" w:rsidRDefault="00B84DF0" w:rsidP="00B84DF0"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302A81">
        <w:rPr>
          <w:rFonts w:eastAsia="宋体" w:hint="eastAsia"/>
        </w:rPr>
        <w:t>您好！</w:t>
      </w:r>
    </w:p>
    <w:p w14:paraId="7369094B" w14:textId="3A16E5C7" w:rsidR="00B84DF0" w:rsidRPr="00302A81" w:rsidRDefault="00B84DF0" w:rsidP="00B84DF0"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302A81">
        <w:rPr>
          <w:rFonts w:eastAsia="宋体" w:hint="eastAsia"/>
        </w:rPr>
        <w:t>我是南京理工大学信息管理系管理科学与工程专业博士研究生，目前正在进行自然语言处理（</w:t>
      </w:r>
      <w:r w:rsidRPr="00302A81">
        <w:t>Natural Language Processing, NLP</w:t>
      </w:r>
      <w:r w:rsidRPr="00302A81">
        <w:rPr>
          <w:rFonts w:eastAsia="宋体" w:hint="eastAsia"/>
        </w:rPr>
        <w:t>）领域</w:t>
      </w:r>
      <w:r w:rsidRPr="00302A81">
        <w:t>1979</w:t>
      </w:r>
      <w:r w:rsidRPr="00302A81">
        <w:rPr>
          <w:rFonts w:eastAsia="宋体" w:hint="eastAsia"/>
        </w:rPr>
        <w:t>年</w:t>
      </w:r>
      <w:r w:rsidRPr="00302A81">
        <w:t>-2020</w:t>
      </w:r>
      <w:r w:rsidRPr="00302A81">
        <w:rPr>
          <w:rFonts w:eastAsia="宋体" w:hint="eastAsia"/>
        </w:rPr>
        <w:t>年算法实体学术影响力分析的相关研究。为对本研究结果进行评估，需要邀请专家，对以下用于文本分类（</w:t>
      </w:r>
      <w:r w:rsidRPr="00302A81">
        <w:t>Text Classification</w:t>
      </w:r>
      <w:r w:rsidRPr="00302A81">
        <w:rPr>
          <w:rFonts w:eastAsia="宋体" w:hint="eastAsia"/>
        </w:rPr>
        <w:t>）任务的算法（模型）进行学术影响力评判。现请您对下述算法（模型）实体进行学术影响力分析，您可依据个人的研究经验、领域内其他学者的常见选择，综合考虑在</w:t>
      </w:r>
      <w:r w:rsidRPr="00302A81">
        <w:t>1979</w:t>
      </w:r>
      <w:r w:rsidRPr="00302A81">
        <w:rPr>
          <w:rFonts w:eastAsia="宋体" w:hint="eastAsia"/>
        </w:rPr>
        <w:t>年至</w:t>
      </w:r>
      <w:r w:rsidRPr="00302A81">
        <w:t>2020</w:t>
      </w:r>
      <w:r w:rsidRPr="00302A81">
        <w:rPr>
          <w:rFonts w:eastAsia="宋体" w:hint="eastAsia"/>
        </w:rPr>
        <w:t>年间，算法（模型）对文本分类领域发展的推动性、在整个领域中的知名度等特征。请按照学术影响力的排名高低，对所有算法（模型）实体进行评分。您可在评分结束后点击预览答卷进行确认，再提交问卷。</w:t>
      </w:r>
    </w:p>
    <w:p w14:paraId="1F967184" w14:textId="1B79E5D4" w:rsidR="00B84DF0" w:rsidRPr="00302A81" w:rsidRDefault="00B84DF0" w:rsidP="00B84DF0"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302A81">
        <w:rPr>
          <w:rFonts w:eastAsia="宋体" w:hint="eastAsia"/>
        </w:rPr>
        <w:t>本调研只用于实体计量学研究，我们不会泄露您的个人信息。感谢您的支持与合作！</w:t>
      </w:r>
    </w:p>
    <w:p w14:paraId="79F644BF" w14:textId="2A90740A" w:rsidR="00B84DF0" w:rsidRDefault="00B84DF0" w:rsidP="00B84DF0">
      <w:pPr>
        <w:rPr>
          <w:rFonts w:eastAsiaTheme="minorEastAsia"/>
        </w:rPr>
      </w:pPr>
      <w:r w:rsidRPr="00302A81">
        <w:t xml:space="preserve">                                            </w:t>
      </w:r>
      <w:r>
        <w:t xml:space="preserve">        </w:t>
      </w:r>
    </w:p>
    <w:p w14:paraId="29674D00" w14:textId="77777777" w:rsidR="00B84DF0" w:rsidRPr="00B84DF0" w:rsidRDefault="00B84DF0" w:rsidP="00B84DF0">
      <w:pPr>
        <w:rPr>
          <w:rFonts w:eastAsiaTheme="minorEastAsia"/>
        </w:rPr>
      </w:pPr>
    </w:p>
    <w:p w14:paraId="77B83BE9" w14:textId="77777777" w:rsidR="00B84DF0" w:rsidRPr="00302A81" w:rsidRDefault="00B84DF0" w:rsidP="00B84DF0">
      <w:pPr>
        <w:rPr>
          <w:b/>
          <w:sz w:val="32"/>
        </w:rPr>
      </w:pPr>
      <w:r w:rsidRPr="00302A81">
        <w:rPr>
          <w:b/>
          <w:sz w:val="32"/>
        </w:rPr>
        <w:t xml:space="preserve">Part 1 </w:t>
      </w:r>
      <w:r w:rsidRPr="00302A81">
        <w:rPr>
          <w:rFonts w:ascii="宋体" w:eastAsia="宋体" w:hAnsi="宋体" w:cs="宋体" w:hint="eastAsia"/>
          <w:b/>
          <w:sz w:val="32"/>
        </w:rPr>
        <w:t>您的基本信息：</w:t>
      </w:r>
    </w:p>
    <w:p w14:paraId="71DF4277" w14:textId="77777777" w:rsidR="00B84DF0" w:rsidRPr="00302A81" w:rsidRDefault="00B84DF0" w:rsidP="00B84DF0"/>
    <w:p w14:paraId="1D05D3EE" w14:textId="77777777" w:rsidR="00B84DF0" w:rsidRPr="00302A81" w:rsidRDefault="00B84DF0" w:rsidP="00B84DF0">
      <w:r w:rsidRPr="00101267">
        <w:rPr>
          <w:b/>
        </w:rPr>
        <w:t xml:space="preserve">1. </w:t>
      </w:r>
      <w:r w:rsidRPr="00101267">
        <w:rPr>
          <w:rFonts w:ascii="宋体" w:eastAsia="宋体" w:hAnsi="宋体" w:cs="宋体" w:hint="eastAsia"/>
          <w:b/>
        </w:rPr>
        <w:t>专业</w:t>
      </w:r>
      <w:r w:rsidRPr="00302A81">
        <w:t xml:space="preserve"> </w:t>
      </w:r>
      <w:r w:rsidRPr="00302A81">
        <w:rPr>
          <w:rFonts w:ascii="宋体" w:eastAsia="宋体" w:hAnsi="宋体" w:cs="宋体" w:hint="eastAsia"/>
        </w:rPr>
        <w:t>（请填写您的专业）</w:t>
      </w:r>
      <w:r w:rsidRPr="00302A81">
        <w:t xml:space="preserve"> [</w:t>
      </w:r>
      <w:r w:rsidRPr="00302A81">
        <w:rPr>
          <w:rFonts w:ascii="宋体" w:eastAsia="宋体" w:hAnsi="宋体" w:cs="宋体" w:hint="eastAsia"/>
        </w:rPr>
        <w:t>填空题</w:t>
      </w:r>
      <w:r w:rsidRPr="00302A81">
        <w:t>] *</w:t>
      </w:r>
    </w:p>
    <w:p w14:paraId="03A01F51" w14:textId="77777777" w:rsidR="00B84DF0" w:rsidRPr="00302A81" w:rsidRDefault="00B84DF0" w:rsidP="00B84DF0">
      <w:r w:rsidRPr="00302A81">
        <w:t>_________________________________</w:t>
      </w:r>
    </w:p>
    <w:p w14:paraId="30DE0F56" w14:textId="77777777" w:rsidR="00B84DF0" w:rsidRPr="00302A81" w:rsidRDefault="00B84DF0" w:rsidP="00B84DF0"/>
    <w:p w14:paraId="51FF36D3" w14:textId="77777777" w:rsidR="00B84DF0" w:rsidRPr="00302A81" w:rsidRDefault="00B84DF0" w:rsidP="00B84DF0">
      <w:r w:rsidRPr="00101267">
        <w:rPr>
          <w:b/>
        </w:rPr>
        <w:t xml:space="preserve">2. </w:t>
      </w:r>
      <w:r w:rsidRPr="00101267">
        <w:rPr>
          <w:rFonts w:ascii="宋体" w:eastAsia="宋体" w:hAnsi="宋体" w:cs="宋体" w:hint="eastAsia"/>
          <w:b/>
        </w:rPr>
        <w:t>邮箱</w:t>
      </w:r>
      <w:r w:rsidRPr="00302A81">
        <w:t xml:space="preserve"> </w:t>
      </w:r>
      <w:r w:rsidRPr="00302A81">
        <w:rPr>
          <w:rFonts w:ascii="宋体" w:eastAsia="宋体" w:hAnsi="宋体" w:cs="宋体" w:hint="eastAsia"/>
        </w:rPr>
        <w:t>（请填写您的邮箱）</w:t>
      </w:r>
      <w:r w:rsidRPr="00302A81">
        <w:t xml:space="preserve"> [</w:t>
      </w:r>
      <w:r w:rsidRPr="00302A81">
        <w:rPr>
          <w:rFonts w:ascii="宋体" w:eastAsia="宋体" w:hAnsi="宋体" w:cs="宋体" w:hint="eastAsia"/>
        </w:rPr>
        <w:t>填空题</w:t>
      </w:r>
      <w:r w:rsidRPr="00302A81">
        <w:t>] *</w:t>
      </w:r>
    </w:p>
    <w:p w14:paraId="46E71BA9" w14:textId="77777777" w:rsidR="00B84DF0" w:rsidRPr="00302A81" w:rsidRDefault="00B84DF0" w:rsidP="00B84DF0">
      <w:r w:rsidRPr="00302A81">
        <w:t>_________________________________</w:t>
      </w:r>
    </w:p>
    <w:p w14:paraId="2B1D0886" w14:textId="77777777" w:rsidR="00B84DF0" w:rsidRPr="00302A81" w:rsidRDefault="00B84DF0" w:rsidP="00B84DF0"/>
    <w:p w14:paraId="13DCC643" w14:textId="77777777" w:rsidR="00B84DF0" w:rsidRPr="00302A81" w:rsidRDefault="00B84DF0" w:rsidP="00B84DF0">
      <w:r w:rsidRPr="00101267">
        <w:rPr>
          <w:b/>
        </w:rPr>
        <w:t xml:space="preserve">3. </w:t>
      </w:r>
      <w:r w:rsidRPr="00101267">
        <w:rPr>
          <w:rFonts w:ascii="宋体" w:eastAsia="宋体" w:hAnsi="宋体" w:cs="宋体" w:hint="eastAsia"/>
          <w:b/>
        </w:rPr>
        <w:t>学历</w:t>
      </w:r>
      <w:r w:rsidRPr="00302A81">
        <w:t xml:space="preserve"> </w:t>
      </w:r>
      <w:r w:rsidRPr="00302A81">
        <w:rPr>
          <w:rFonts w:ascii="宋体" w:eastAsia="宋体" w:hAnsi="宋体" w:cs="宋体" w:hint="eastAsia"/>
        </w:rPr>
        <w:t>（请选择您的学历）</w:t>
      </w:r>
      <w:r w:rsidRPr="00302A81">
        <w:t xml:space="preserve"> [</w:t>
      </w:r>
      <w:r w:rsidRPr="00302A81">
        <w:rPr>
          <w:rFonts w:ascii="宋体" w:eastAsia="宋体" w:hAnsi="宋体" w:cs="宋体" w:hint="eastAsia"/>
        </w:rPr>
        <w:t>单选题</w:t>
      </w:r>
      <w:r w:rsidRPr="00302A81">
        <w:t>] *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071"/>
      </w:tblGrid>
      <w:tr w:rsidR="00B84DF0" w14:paraId="25246A07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17AEBA0E" w14:textId="77777777" w:rsidR="00B84DF0" w:rsidRPr="00302A81" w:rsidRDefault="00B84DF0" w:rsidP="001121A7"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博士</w:t>
            </w:r>
          </w:p>
        </w:tc>
      </w:tr>
      <w:tr w:rsidR="00B84DF0" w14:paraId="1EB86536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01045834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硕士</w:t>
            </w:r>
          </w:p>
        </w:tc>
      </w:tr>
      <w:tr w:rsidR="00B84DF0" w14:paraId="25323538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230F8370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本科</w:t>
            </w:r>
          </w:p>
        </w:tc>
      </w:tr>
      <w:tr w:rsidR="00B84DF0" w14:paraId="68A49A28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12307927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本科以下</w:t>
            </w:r>
          </w:p>
        </w:tc>
      </w:tr>
    </w:tbl>
    <w:p w14:paraId="0DBACF95" w14:textId="77777777" w:rsidR="00B84DF0" w:rsidRPr="00302A81" w:rsidRDefault="00B84DF0" w:rsidP="00B84DF0"/>
    <w:p w14:paraId="52BA373B" w14:textId="77777777" w:rsidR="00B84DF0" w:rsidRPr="00302A81" w:rsidRDefault="00B84DF0" w:rsidP="00B84DF0">
      <w:r w:rsidRPr="00101267">
        <w:rPr>
          <w:b/>
        </w:rPr>
        <w:t xml:space="preserve">4. </w:t>
      </w:r>
      <w:r w:rsidRPr="00101267">
        <w:rPr>
          <w:rFonts w:ascii="宋体" w:eastAsia="宋体" w:hAnsi="宋体" w:cs="宋体" w:hint="eastAsia"/>
          <w:b/>
        </w:rPr>
        <w:t>职称</w:t>
      </w:r>
      <w:r w:rsidRPr="00302A81">
        <w:t xml:space="preserve"> </w:t>
      </w:r>
      <w:r w:rsidRPr="00302A81">
        <w:rPr>
          <w:rFonts w:ascii="宋体" w:eastAsia="宋体" w:hAnsi="宋体" w:cs="宋体" w:hint="eastAsia"/>
        </w:rPr>
        <w:t>（请选择您的职称）</w:t>
      </w:r>
      <w:r w:rsidRPr="00302A81">
        <w:t xml:space="preserve"> [</w:t>
      </w:r>
      <w:r w:rsidRPr="00302A81">
        <w:rPr>
          <w:rFonts w:ascii="宋体" w:eastAsia="宋体" w:hAnsi="宋体" w:cs="宋体" w:hint="eastAsia"/>
        </w:rPr>
        <w:t>单选题</w:t>
      </w:r>
      <w:r w:rsidRPr="00302A81">
        <w:t>] *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071"/>
      </w:tblGrid>
      <w:tr w:rsidR="00B84DF0" w14:paraId="2595627F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4CE5C3CD" w14:textId="77777777" w:rsidR="00B84DF0" w:rsidRPr="00302A81" w:rsidRDefault="00B84DF0" w:rsidP="001121A7"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高级</w:t>
            </w:r>
          </w:p>
        </w:tc>
      </w:tr>
      <w:tr w:rsidR="00B84DF0" w14:paraId="168CA8A4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6EF05F80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中级</w:t>
            </w:r>
          </w:p>
        </w:tc>
      </w:tr>
      <w:tr w:rsidR="00B84DF0" w14:paraId="6387AA2C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2D2E47DD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初级</w:t>
            </w:r>
          </w:p>
        </w:tc>
      </w:tr>
      <w:tr w:rsidR="00B84DF0" w14:paraId="79C3A368" w14:textId="77777777" w:rsidTr="001121A7">
        <w:trPr>
          <w:trHeight w:val="397"/>
        </w:trPr>
        <w:tc>
          <w:tcPr>
            <w:tcW w:w="7400" w:type="dxa"/>
            <w:shd w:val="clear" w:color="auto" w:fill="FFFFFF"/>
            <w:vAlign w:val="center"/>
          </w:tcPr>
          <w:p w14:paraId="66983F5C" w14:textId="77777777" w:rsidR="00B84DF0" w:rsidRPr="00302A81" w:rsidRDefault="00B84DF0" w:rsidP="001121A7">
            <w:pPr>
              <w:rPr>
                <w:rFonts w:eastAsia="微软雅黑"/>
              </w:rPr>
            </w:pPr>
            <w:r w:rsidRPr="00302A81">
              <w:t>○</w:t>
            </w:r>
            <w:r w:rsidRPr="00302A81">
              <w:rPr>
                <w:rFonts w:ascii="宋体" w:eastAsia="宋体" w:hAnsi="宋体" w:cs="宋体" w:hint="eastAsia"/>
              </w:rPr>
              <w:t>其他</w:t>
            </w:r>
          </w:p>
        </w:tc>
      </w:tr>
    </w:tbl>
    <w:p w14:paraId="6160B7B4" w14:textId="77777777" w:rsidR="00B84DF0" w:rsidRDefault="00B84DF0" w:rsidP="00B84DF0">
      <w:pPr>
        <w:rPr>
          <w:b/>
        </w:rPr>
      </w:pPr>
    </w:p>
    <w:p w14:paraId="56745605" w14:textId="77777777" w:rsidR="00B84DF0" w:rsidRDefault="00B84DF0" w:rsidP="00B84DF0">
      <w:pPr>
        <w:rPr>
          <w:b/>
        </w:rPr>
      </w:pPr>
    </w:p>
    <w:p w14:paraId="4814F1A8" w14:textId="77777777" w:rsidR="00B84DF0" w:rsidRPr="00302A81" w:rsidRDefault="00B84DF0" w:rsidP="00B84DF0">
      <w:pPr>
        <w:rPr>
          <w:b/>
        </w:rPr>
      </w:pPr>
    </w:p>
    <w:p w14:paraId="66878CD3" w14:textId="77777777" w:rsidR="00B84DF0" w:rsidRPr="00302A81" w:rsidRDefault="00B84DF0" w:rsidP="00B84DF0">
      <w:pPr>
        <w:rPr>
          <w:b/>
          <w:sz w:val="32"/>
        </w:rPr>
      </w:pPr>
      <w:r w:rsidRPr="00302A81">
        <w:rPr>
          <w:b/>
          <w:sz w:val="32"/>
        </w:rPr>
        <w:lastRenderedPageBreak/>
        <w:t xml:space="preserve">Part 2 </w:t>
      </w:r>
      <w:r w:rsidRPr="00302A81">
        <w:rPr>
          <w:rFonts w:ascii="宋体" w:eastAsia="宋体" w:hAnsi="宋体" w:cs="宋体" w:hint="eastAsia"/>
          <w:b/>
          <w:sz w:val="32"/>
        </w:rPr>
        <w:t>算法实体学术影响力排名：</w:t>
      </w:r>
    </w:p>
    <w:p w14:paraId="79326FD6" w14:textId="77777777" w:rsidR="00B84DF0" w:rsidRPr="00302A81" w:rsidRDefault="00B84DF0" w:rsidP="00B84DF0"/>
    <w:p w14:paraId="1EF9683E" w14:textId="77777777" w:rsidR="00B84DF0" w:rsidRDefault="00B84DF0" w:rsidP="00B84DF0">
      <w:r w:rsidRPr="00101267">
        <w:rPr>
          <w:b/>
        </w:rPr>
        <w:t xml:space="preserve">5. </w:t>
      </w:r>
      <w:r w:rsidRPr="00101267">
        <w:rPr>
          <w:rFonts w:ascii="宋体" w:eastAsia="宋体" w:hAnsi="宋体" w:cs="宋体" w:hint="eastAsia"/>
          <w:b/>
        </w:rPr>
        <w:t>请对下列算法（模型）的学术影响力进行评分</w:t>
      </w:r>
      <w:r w:rsidRPr="00302A81">
        <w:br/>
      </w:r>
      <w:r w:rsidRPr="00302A81">
        <w:rPr>
          <w:rFonts w:ascii="宋体" w:eastAsia="宋体" w:hAnsi="宋体" w:cs="宋体" w:hint="eastAsia"/>
        </w:rPr>
        <w:t>（下列实体按照首字母顺序进行展示，请对各算法（模型）实体的学术影响力进行评分，</w:t>
      </w:r>
      <w:r w:rsidRPr="00302A81">
        <w:t>1-5</w:t>
      </w:r>
      <w:r w:rsidRPr="00302A81">
        <w:rPr>
          <w:rFonts w:ascii="宋体" w:eastAsia="宋体" w:hAnsi="宋体" w:cs="宋体" w:hint="eastAsia"/>
        </w:rPr>
        <w:t>分制，</w:t>
      </w:r>
      <w:r w:rsidRPr="00302A81">
        <w:t>5</w:t>
      </w:r>
      <w:r w:rsidRPr="00302A81">
        <w:rPr>
          <w:rFonts w:ascii="宋体" w:eastAsia="宋体" w:hAnsi="宋体" w:cs="宋体" w:hint="eastAsia"/>
        </w:rPr>
        <w:t>代表相对影响力最高，</w:t>
      </w:r>
      <w:r w:rsidRPr="00302A81">
        <w:t>1</w:t>
      </w:r>
      <w:r w:rsidRPr="00302A81">
        <w:rPr>
          <w:rFonts w:ascii="宋体" w:eastAsia="宋体" w:hAnsi="宋体" w:cs="宋体" w:hint="eastAsia"/>
        </w:rPr>
        <w:t>代表相对影响力最低，请勿将所有实体的影响力评为相同得分。）</w:t>
      </w:r>
      <w:r w:rsidRPr="00302A81">
        <w:t>[</w:t>
      </w:r>
      <w:r w:rsidRPr="00302A81">
        <w:rPr>
          <w:rFonts w:ascii="宋体" w:eastAsia="宋体" w:hAnsi="宋体" w:cs="宋体" w:hint="eastAsia"/>
        </w:rPr>
        <w:t>矩阵单选题</w:t>
      </w:r>
      <w:r w:rsidRPr="00302A81">
        <w:t>] 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991"/>
        <w:gridCol w:w="991"/>
        <w:gridCol w:w="991"/>
        <w:gridCol w:w="991"/>
        <w:gridCol w:w="991"/>
      </w:tblGrid>
      <w:tr w:rsidR="00B84DF0" w:rsidRPr="00101267" w14:paraId="77529C06" w14:textId="77777777" w:rsidTr="001121A7">
        <w:tc>
          <w:tcPr>
            <w:tcW w:w="3681" w:type="dxa"/>
            <w:vAlign w:val="center"/>
          </w:tcPr>
          <w:p w14:paraId="6120E3F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45D68BF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14:paraId="52C3772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14:paraId="2FBE6AB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14:paraId="3710784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4</w:t>
            </w:r>
          </w:p>
        </w:tc>
        <w:tc>
          <w:tcPr>
            <w:tcW w:w="991" w:type="dxa"/>
            <w:vAlign w:val="center"/>
          </w:tcPr>
          <w:p w14:paraId="0DE3CD9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5</w:t>
            </w:r>
          </w:p>
        </w:tc>
      </w:tr>
      <w:tr w:rsidR="00B84DF0" w:rsidRPr="00101267" w14:paraId="0A4DC8FB" w14:textId="77777777" w:rsidTr="001121A7">
        <w:tc>
          <w:tcPr>
            <w:tcW w:w="3681" w:type="dxa"/>
            <w:vAlign w:val="center"/>
          </w:tcPr>
          <w:p w14:paraId="37389CA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proofErr w:type="spellStart"/>
            <w:r w:rsidRPr="00101267">
              <w:rPr>
                <w:sz w:val="20"/>
                <w:szCs w:val="20"/>
              </w:rPr>
              <w:t>Adaboost</w:t>
            </w:r>
            <w:proofErr w:type="spellEnd"/>
          </w:p>
        </w:tc>
        <w:tc>
          <w:tcPr>
            <w:tcW w:w="991" w:type="dxa"/>
            <w:vAlign w:val="center"/>
          </w:tcPr>
          <w:p w14:paraId="11DE598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A1E80D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F41934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1BC804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7913FE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35D1F34" w14:textId="77777777" w:rsidTr="001121A7">
        <w:tc>
          <w:tcPr>
            <w:tcW w:w="3681" w:type="dxa"/>
            <w:vAlign w:val="center"/>
          </w:tcPr>
          <w:p w14:paraId="6523F7E8" w14:textId="77777777" w:rsidR="00B84DF0" w:rsidRPr="0090720E" w:rsidRDefault="00B84DF0" w:rsidP="001121A7">
            <w:pPr>
              <w:spacing w:line="320" w:lineRule="exact"/>
              <w:rPr>
                <w:sz w:val="20"/>
                <w:szCs w:val="20"/>
                <w:lang w:val="fr-FR"/>
              </w:rPr>
            </w:pPr>
            <w:r w:rsidRPr="0090720E">
              <w:rPr>
                <w:sz w:val="20"/>
                <w:szCs w:val="20"/>
                <w:lang w:val="fr-FR"/>
              </w:rPr>
              <w:t xml:space="preserve">Adam 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（</w:t>
            </w:r>
            <w:r w:rsidRPr="0090720E">
              <w:rPr>
                <w:sz w:val="20"/>
                <w:szCs w:val="20"/>
                <w:lang w:val="fr-FR"/>
              </w:rPr>
              <w:t>Adaptive Moment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）</w:t>
            </w:r>
          </w:p>
        </w:tc>
        <w:tc>
          <w:tcPr>
            <w:tcW w:w="991" w:type="dxa"/>
            <w:vAlign w:val="center"/>
          </w:tcPr>
          <w:p w14:paraId="2FEA7E5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1FE6BA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874FCE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B15E5F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224A86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25663977" w14:textId="77777777" w:rsidTr="001121A7">
        <w:tc>
          <w:tcPr>
            <w:tcW w:w="3681" w:type="dxa"/>
            <w:vAlign w:val="center"/>
          </w:tcPr>
          <w:p w14:paraId="3682F90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BERT</w:t>
            </w:r>
          </w:p>
        </w:tc>
        <w:tc>
          <w:tcPr>
            <w:tcW w:w="991" w:type="dxa"/>
            <w:vAlign w:val="center"/>
          </w:tcPr>
          <w:p w14:paraId="5998DBB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83292BD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734358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8F63FD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9FC76C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4D740A26" w14:textId="77777777" w:rsidTr="001121A7">
        <w:tc>
          <w:tcPr>
            <w:tcW w:w="3681" w:type="dxa"/>
            <w:vAlign w:val="center"/>
          </w:tcPr>
          <w:p w14:paraId="5DB75D6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Bootstrapping</w:t>
            </w:r>
          </w:p>
        </w:tc>
        <w:tc>
          <w:tcPr>
            <w:tcW w:w="991" w:type="dxa"/>
            <w:vAlign w:val="center"/>
          </w:tcPr>
          <w:p w14:paraId="5E8703B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CA698B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E3E5DE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9A55FA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8526ED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C2F1CD2" w14:textId="77777777" w:rsidTr="001121A7">
        <w:tc>
          <w:tcPr>
            <w:tcW w:w="3681" w:type="dxa"/>
            <w:vAlign w:val="center"/>
          </w:tcPr>
          <w:p w14:paraId="77B622ED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CNN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Convolutional Neural Network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2166D71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1570E2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3C61AB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1FB118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7DC5ED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0DFDAC41" w14:textId="77777777" w:rsidTr="001121A7">
        <w:tc>
          <w:tcPr>
            <w:tcW w:w="3681" w:type="dxa"/>
            <w:vAlign w:val="center"/>
          </w:tcPr>
          <w:p w14:paraId="16717F7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DT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Decision Tree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1B34475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FA163D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D7F1DE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0AAB34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FACA9D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060A339" w14:textId="77777777" w:rsidTr="001121A7">
        <w:tc>
          <w:tcPr>
            <w:tcW w:w="3681" w:type="dxa"/>
            <w:vAlign w:val="center"/>
          </w:tcPr>
          <w:p w14:paraId="57C5E93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Disconnected Recurrent Neural Network</w:t>
            </w:r>
          </w:p>
        </w:tc>
        <w:tc>
          <w:tcPr>
            <w:tcW w:w="991" w:type="dxa"/>
            <w:vAlign w:val="center"/>
          </w:tcPr>
          <w:p w14:paraId="5E9153B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844619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261228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37700E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76B09B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1062639B" w14:textId="77777777" w:rsidTr="001121A7">
        <w:tc>
          <w:tcPr>
            <w:tcW w:w="3681" w:type="dxa"/>
            <w:vAlign w:val="center"/>
          </w:tcPr>
          <w:p w14:paraId="2662913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Discriminative Deep Random Walk</w:t>
            </w:r>
          </w:p>
        </w:tc>
        <w:tc>
          <w:tcPr>
            <w:tcW w:w="991" w:type="dxa"/>
            <w:vAlign w:val="center"/>
          </w:tcPr>
          <w:p w14:paraId="2E696D6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D95F4E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CE0695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836871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EE8B48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72EE16C9" w14:textId="77777777" w:rsidTr="001121A7">
        <w:tc>
          <w:tcPr>
            <w:tcW w:w="3681" w:type="dxa"/>
            <w:vAlign w:val="center"/>
          </w:tcPr>
          <w:p w14:paraId="2993EC8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Dynamic Programming</w:t>
            </w:r>
          </w:p>
        </w:tc>
        <w:tc>
          <w:tcPr>
            <w:tcW w:w="991" w:type="dxa"/>
            <w:vAlign w:val="center"/>
          </w:tcPr>
          <w:p w14:paraId="2AE4D75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8272E6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22D006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3759CC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20D4A7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E24C530" w14:textId="77777777" w:rsidTr="001121A7">
        <w:tc>
          <w:tcPr>
            <w:tcW w:w="3681" w:type="dxa"/>
            <w:vAlign w:val="center"/>
          </w:tcPr>
          <w:p w14:paraId="32ED044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EM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Expectation Maximization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49C9B09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98895C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7E6D5F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DAB93C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A5085A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3E2C0AB6" w14:textId="77777777" w:rsidTr="001121A7">
        <w:tc>
          <w:tcPr>
            <w:tcW w:w="3681" w:type="dxa"/>
            <w:vAlign w:val="center"/>
          </w:tcPr>
          <w:p w14:paraId="43ADBAF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Head Driven Phrase Structure Grammar</w:t>
            </w:r>
          </w:p>
        </w:tc>
        <w:tc>
          <w:tcPr>
            <w:tcW w:w="991" w:type="dxa"/>
            <w:vAlign w:val="center"/>
          </w:tcPr>
          <w:p w14:paraId="7AEBAC7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E4342C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566343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CED42D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529584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0681E86E" w14:textId="77777777" w:rsidTr="001121A7">
        <w:tc>
          <w:tcPr>
            <w:tcW w:w="3681" w:type="dxa"/>
            <w:vAlign w:val="center"/>
          </w:tcPr>
          <w:p w14:paraId="3AA3B21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Hmm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Hidden Markov Model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34F3411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315066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8A4026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6FCE07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E3D08A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65A03F77" w14:textId="77777777" w:rsidTr="001121A7">
        <w:tc>
          <w:tcPr>
            <w:tcW w:w="3681" w:type="dxa"/>
            <w:vAlign w:val="center"/>
          </w:tcPr>
          <w:p w14:paraId="40BE7DE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K-Means</w:t>
            </w:r>
          </w:p>
        </w:tc>
        <w:tc>
          <w:tcPr>
            <w:tcW w:w="991" w:type="dxa"/>
            <w:vAlign w:val="center"/>
          </w:tcPr>
          <w:p w14:paraId="66F00A3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1C5966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428023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DEA3AD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DE141A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03224AD2" w14:textId="77777777" w:rsidTr="001121A7">
        <w:tc>
          <w:tcPr>
            <w:tcW w:w="3681" w:type="dxa"/>
            <w:vAlign w:val="center"/>
          </w:tcPr>
          <w:p w14:paraId="4FAFA0F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KNN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K-Nearest Neighbor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1FBF947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3AFD74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BE17E4D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4B737D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3E56A0D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3D18F58" w14:textId="77777777" w:rsidTr="001121A7">
        <w:tc>
          <w:tcPr>
            <w:tcW w:w="3681" w:type="dxa"/>
            <w:vAlign w:val="center"/>
          </w:tcPr>
          <w:p w14:paraId="559D027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LSA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Latent Semantic Analysis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0373DD6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F01B14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EFACA1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6285B6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5485AD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BA0BE3D" w14:textId="77777777" w:rsidTr="001121A7">
        <w:tc>
          <w:tcPr>
            <w:tcW w:w="3681" w:type="dxa"/>
            <w:vAlign w:val="center"/>
          </w:tcPr>
          <w:p w14:paraId="2975076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LR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Logistic Regression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09A8B0A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78D30FD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E9D103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A849BB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C56DE7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4E5377FC" w14:textId="77777777" w:rsidTr="001121A7">
        <w:tc>
          <w:tcPr>
            <w:tcW w:w="3681" w:type="dxa"/>
            <w:vAlign w:val="center"/>
          </w:tcPr>
          <w:p w14:paraId="40AF09B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LSTM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Long Short Term Memory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1613BBD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E1A209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B601F0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19282B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CAE85E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862EC26" w14:textId="77777777" w:rsidTr="001121A7">
        <w:tc>
          <w:tcPr>
            <w:tcW w:w="3681" w:type="dxa"/>
            <w:vAlign w:val="center"/>
          </w:tcPr>
          <w:p w14:paraId="732ED7A2" w14:textId="77777777" w:rsidR="00B84DF0" w:rsidRPr="0090720E" w:rsidRDefault="00B84DF0" w:rsidP="001121A7">
            <w:pPr>
              <w:spacing w:line="320" w:lineRule="exact"/>
              <w:rPr>
                <w:sz w:val="20"/>
                <w:szCs w:val="20"/>
                <w:lang w:val="fr-FR"/>
              </w:rPr>
            </w:pPr>
            <w:r w:rsidRPr="0090720E">
              <w:rPr>
                <w:sz w:val="20"/>
                <w:szCs w:val="20"/>
                <w:lang w:val="fr-FR"/>
              </w:rPr>
              <w:t xml:space="preserve">MaxEnt 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（</w:t>
            </w:r>
            <w:r w:rsidRPr="0090720E">
              <w:rPr>
                <w:sz w:val="20"/>
                <w:szCs w:val="20"/>
                <w:lang w:val="fr-FR"/>
              </w:rPr>
              <w:t>Maximum Entropy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）</w:t>
            </w:r>
          </w:p>
        </w:tc>
        <w:tc>
          <w:tcPr>
            <w:tcW w:w="991" w:type="dxa"/>
            <w:vAlign w:val="center"/>
          </w:tcPr>
          <w:p w14:paraId="671360E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D7A66B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BC2AB8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63A62F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8F41F5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104BFC96" w14:textId="77777777" w:rsidTr="001121A7">
        <w:tc>
          <w:tcPr>
            <w:tcW w:w="3681" w:type="dxa"/>
            <w:vAlign w:val="center"/>
          </w:tcPr>
          <w:p w14:paraId="660A59B3" w14:textId="77777777" w:rsidR="00B84DF0" w:rsidRPr="0090720E" w:rsidRDefault="00B84DF0" w:rsidP="001121A7">
            <w:pPr>
              <w:spacing w:line="320" w:lineRule="exact"/>
              <w:rPr>
                <w:sz w:val="20"/>
                <w:szCs w:val="20"/>
                <w:lang w:val="fr-FR"/>
              </w:rPr>
            </w:pPr>
            <w:r w:rsidRPr="0090720E">
              <w:rPr>
                <w:sz w:val="20"/>
                <w:szCs w:val="20"/>
                <w:lang w:val="fr-FR"/>
              </w:rPr>
              <w:t xml:space="preserve">MLP 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（</w:t>
            </w:r>
            <w:r w:rsidRPr="0090720E">
              <w:rPr>
                <w:sz w:val="20"/>
                <w:szCs w:val="20"/>
                <w:lang w:val="fr-FR"/>
              </w:rPr>
              <w:t>Multi Layer Perceptron</w:t>
            </w:r>
            <w:r w:rsidRPr="0090720E">
              <w:rPr>
                <w:rFonts w:ascii="宋体" w:eastAsia="宋体" w:hAnsi="宋体" w:cs="宋体" w:hint="eastAsia"/>
                <w:sz w:val="20"/>
                <w:szCs w:val="20"/>
                <w:lang w:val="fr-FR"/>
              </w:rPr>
              <w:t>）</w:t>
            </w:r>
          </w:p>
        </w:tc>
        <w:tc>
          <w:tcPr>
            <w:tcW w:w="991" w:type="dxa"/>
            <w:vAlign w:val="center"/>
          </w:tcPr>
          <w:p w14:paraId="3620177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8304E1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0300AB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E16EF5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0E8713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46AA44ED" w14:textId="77777777" w:rsidTr="001121A7">
        <w:tc>
          <w:tcPr>
            <w:tcW w:w="3681" w:type="dxa"/>
            <w:vAlign w:val="center"/>
          </w:tcPr>
          <w:p w14:paraId="4E25C36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Mutual Information</w:t>
            </w:r>
          </w:p>
        </w:tc>
        <w:tc>
          <w:tcPr>
            <w:tcW w:w="991" w:type="dxa"/>
            <w:vAlign w:val="center"/>
          </w:tcPr>
          <w:p w14:paraId="19C6607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A6FC6D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D2B16F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91DEAA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BC02DC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3786975E" w14:textId="77777777" w:rsidTr="001121A7">
        <w:tc>
          <w:tcPr>
            <w:tcW w:w="3681" w:type="dxa"/>
            <w:vAlign w:val="center"/>
          </w:tcPr>
          <w:p w14:paraId="0D23132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NB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Naive Bayes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15A1F3C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112709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B75188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63AF98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F840A2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3D1A519F" w14:textId="77777777" w:rsidTr="001121A7">
        <w:tc>
          <w:tcPr>
            <w:tcW w:w="3681" w:type="dxa"/>
            <w:vAlign w:val="center"/>
          </w:tcPr>
          <w:p w14:paraId="4169CE4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Page Rank</w:t>
            </w:r>
          </w:p>
        </w:tc>
        <w:tc>
          <w:tcPr>
            <w:tcW w:w="991" w:type="dxa"/>
            <w:vAlign w:val="center"/>
          </w:tcPr>
          <w:p w14:paraId="131B97E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49EE9B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F78A37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223D67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3E82D3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EDA0929" w14:textId="77777777" w:rsidTr="001121A7">
        <w:tc>
          <w:tcPr>
            <w:tcW w:w="3681" w:type="dxa"/>
            <w:vAlign w:val="center"/>
          </w:tcPr>
          <w:p w14:paraId="35BA09A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PMI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Pointwise Mutual Information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3D11B4D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B53A67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32742C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439DB2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A9A5C7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81A8233" w14:textId="77777777" w:rsidTr="001121A7">
        <w:tc>
          <w:tcPr>
            <w:tcW w:w="3681" w:type="dxa"/>
            <w:vAlign w:val="center"/>
          </w:tcPr>
          <w:p w14:paraId="6D9E521E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Random Walk</w:t>
            </w:r>
          </w:p>
        </w:tc>
        <w:tc>
          <w:tcPr>
            <w:tcW w:w="991" w:type="dxa"/>
            <w:vAlign w:val="center"/>
          </w:tcPr>
          <w:p w14:paraId="6DC13C2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92CF2A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C65550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67B79A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9F7F26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524B9687" w14:textId="77777777" w:rsidTr="001121A7">
        <w:tc>
          <w:tcPr>
            <w:tcW w:w="3681" w:type="dxa"/>
            <w:vAlign w:val="center"/>
          </w:tcPr>
          <w:p w14:paraId="0C01CE4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RNN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Recurrent Neural Network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3C521A0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4BE7CC1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AC4C0A6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91F4D30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0E0FCB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1550B02F" w14:textId="77777777" w:rsidTr="001121A7">
        <w:tc>
          <w:tcPr>
            <w:tcW w:w="3681" w:type="dxa"/>
            <w:vAlign w:val="center"/>
          </w:tcPr>
          <w:p w14:paraId="38DA8CA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proofErr w:type="spellStart"/>
            <w:r w:rsidRPr="00101267">
              <w:rPr>
                <w:sz w:val="20"/>
                <w:szCs w:val="20"/>
              </w:rPr>
              <w:t>SoPa</w:t>
            </w:r>
            <w:proofErr w:type="spellEnd"/>
            <w:r w:rsidRPr="00101267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991" w:type="dxa"/>
            <w:vAlign w:val="center"/>
          </w:tcPr>
          <w:p w14:paraId="33532FF9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1964319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3CFF27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B95429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828EE7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4A98DABD" w14:textId="77777777" w:rsidTr="001121A7">
        <w:tc>
          <w:tcPr>
            <w:tcW w:w="3681" w:type="dxa"/>
            <w:vAlign w:val="center"/>
          </w:tcPr>
          <w:p w14:paraId="5383BEF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 xml:space="preserve">SVM 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（</w:t>
            </w:r>
            <w:r w:rsidRPr="00101267">
              <w:rPr>
                <w:sz w:val="20"/>
                <w:szCs w:val="20"/>
              </w:rPr>
              <w:t>Support Vector Machine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91" w:type="dxa"/>
            <w:vAlign w:val="center"/>
          </w:tcPr>
          <w:p w14:paraId="0041AC9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728648A2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249D68C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5C8D71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44F01D17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6FCC14D0" w14:textId="77777777" w:rsidTr="001121A7">
        <w:tc>
          <w:tcPr>
            <w:tcW w:w="3681" w:type="dxa"/>
            <w:vAlign w:val="center"/>
          </w:tcPr>
          <w:p w14:paraId="650C674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Tree Substitution Grammar</w:t>
            </w:r>
          </w:p>
        </w:tc>
        <w:tc>
          <w:tcPr>
            <w:tcW w:w="991" w:type="dxa"/>
            <w:vAlign w:val="center"/>
          </w:tcPr>
          <w:p w14:paraId="27E2770B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5FDA495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E9FBBD3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0F5635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50F2058F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  <w:tr w:rsidR="00B84DF0" w:rsidRPr="00101267" w14:paraId="73003BBE" w14:textId="77777777" w:rsidTr="001121A7">
        <w:tc>
          <w:tcPr>
            <w:tcW w:w="3681" w:type="dxa"/>
            <w:vAlign w:val="center"/>
          </w:tcPr>
          <w:p w14:paraId="034775EA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proofErr w:type="spellStart"/>
            <w:r w:rsidRPr="00101267">
              <w:rPr>
                <w:sz w:val="20"/>
                <w:szCs w:val="20"/>
              </w:rPr>
              <w:t>Yarowsky</w:t>
            </w:r>
            <w:proofErr w:type="spellEnd"/>
            <w:r w:rsidRPr="00101267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991" w:type="dxa"/>
            <w:vAlign w:val="center"/>
          </w:tcPr>
          <w:p w14:paraId="6783395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303BCCAC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127BBF4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6C622E7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  <w:tc>
          <w:tcPr>
            <w:tcW w:w="991" w:type="dxa"/>
            <w:vAlign w:val="center"/>
          </w:tcPr>
          <w:p w14:paraId="0D9D9F98" w14:textId="77777777" w:rsidR="00B84DF0" w:rsidRPr="00101267" w:rsidRDefault="00B84DF0" w:rsidP="001121A7">
            <w:pPr>
              <w:spacing w:line="320" w:lineRule="exact"/>
              <w:rPr>
                <w:sz w:val="20"/>
                <w:szCs w:val="20"/>
              </w:rPr>
            </w:pPr>
            <w:r w:rsidRPr="00101267">
              <w:rPr>
                <w:sz w:val="20"/>
                <w:szCs w:val="20"/>
              </w:rPr>
              <w:t>○</w:t>
            </w:r>
          </w:p>
        </w:tc>
      </w:tr>
    </w:tbl>
    <w:p w14:paraId="6B00EAB2" w14:textId="77777777" w:rsidR="00B84DF0" w:rsidRDefault="00B84DF0" w:rsidP="00B84DF0">
      <w:pPr>
        <w:rPr>
          <w:b/>
        </w:rPr>
      </w:pPr>
    </w:p>
    <w:p w14:paraId="1D38A67A" w14:textId="77777777" w:rsidR="00B84DF0" w:rsidRPr="00673480" w:rsidRDefault="00B84DF0" w:rsidP="00B84DF0">
      <w:pPr>
        <w:rPr>
          <w:b/>
        </w:rPr>
      </w:pPr>
      <w:r w:rsidRPr="00673480">
        <w:rPr>
          <w:b/>
        </w:rPr>
        <w:t xml:space="preserve">6. </w:t>
      </w:r>
      <w:r w:rsidRPr="00673480">
        <w:rPr>
          <w:rFonts w:ascii="宋体" w:eastAsia="宋体" w:hAnsi="宋体" w:cs="宋体" w:hint="eastAsia"/>
          <w:b/>
        </w:rPr>
        <w:t>若您有关于算法排序的问题与建议，请在此处填写</w:t>
      </w:r>
      <w:r w:rsidRPr="00673480">
        <w:rPr>
          <w:b/>
        </w:rPr>
        <w:t>: [</w:t>
      </w:r>
      <w:r w:rsidRPr="00673480">
        <w:rPr>
          <w:rFonts w:ascii="宋体" w:eastAsia="宋体" w:hAnsi="宋体" w:cs="宋体" w:hint="eastAsia"/>
          <w:b/>
        </w:rPr>
        <w:t>填空题</w:t>
      </w:r>
      <w:r w:rsidRPr="00673480">
        <w:rPr>
          <w:b/>
        </w:rPr>
        <w:t>]</w:t>
      </w:r>
    </w:p>
    <w:p w14:paraId="21575AE2" w14:textId="77777777" w:rsidR="00B84DF0" w:rsidRPr="005E6780" w:rsidRDefault="00B84DF0" w:rsidP="00B84DF0">
      <w:r w:rsidRPr="005E6780">
        <w:t>_________________________________</w:t>
      </w:r>
    </w:p>
    <w:p w14:paraId="2F464B4C" w14:textId="77777777" w:rsidR="00B84DF0" w:rsidRDefault="00B84DF0" w:rsidP="00B84DF0"/>
    <w:p w14:paraId="05B32A21" w14:textId="77777777" w:rsidR="007226DF" w:rsidRDefault="007226DF"/>
    <w:sectPr w:rsidR="007226DF" w:rsidSect="00B84DF0">
      <w:pgSz w:w="11907" w:h="16840" w:code="9"/>
      <w:pgMar w:top="1701" w:right="1418" w:bottom="1361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50D49" w14:textId="77777777" w:rsidR="00EA7EFA" w:rsidRDefault="00EA7EFA" w:rsidP="00B84DF0">
      <w:r>
        <w:separator/>
      </w:r>
    </w:p>
  </w:endnote>
  <w:endnote w:type="continuationSeparator" w:id="0">
    <w:p w14:paraId="09CFBD04" w14:textId="77777777" w:rsidR="00EA7EFA" w:rsidRDefault="00EA7EFA" w:rsidP="00B8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EF617" w14:textId="77777777" w:rsidR="00EA7EFA" w:rsidRDefault="00EA7EFA" w:rsidP="00B84DF0">
      <w:r>
        <w:separator/>
      </w:r>
    </w:p>
  </w:footnote>
  <w:footnote w:type="continuationSeparator" w:id="0">
    <w:p w14:paraId="76274590" w14:textId="77777777" w:rsidR="00EA7EFA" w:rsidRDefault="00EA7EFA" w:rsidP="00B84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D"/>
    <w:rsid w:val="00106322"/>
    <w:rsid w:val="001D2FDF"/>
    <w:rsid w:val="0030450F"/>
    <w:rsid w:val="003B2469"/>
    <w:rsid w:val="003F30D9"/>
    <w:rsid w:val="00442B58"/>
    <w:rsid w:val="00483C36"/>
    <w:rsid w:val="00490B3A"/>
    <w:rsid w:val="0063241D"/>
    <w:rsid w:val="00643B9F"/>
    <w:rsid w:val="00715BDA"/>
    <w:rsid w:val="007226DF"/>
    <w:rsid w:val="00747829"/>
    <w:rsid w:val="007D1C7E"/>
    <w:rsid w:val="00942DE3"/>
    <w:rsid w:val="00962D4E"/>
    <w:rsid w:val="00962F73"/>
    <w:rsid w:val="009E4FE8"/>
    <w:rsid w:val="00A44394"/>
    <w:rsid w:val="00A97CDC"/>
    <w:rsid w:val="00B06834"/>
    <w:rsid w:val="00B84DF0"/>
    <w:rsid w:val="00C04843"/>
    <w:rsid w:val="00C1433D"/>
    <w:rsid w:val="00C40B81"/>
    <w:rsid w:val="00C84CC7"/>
    <w:rsid w:val="00E402E1"/>
    <w:rsid w:val="00E86539"/>
    <w:rsid w:val="00EA7EFA"/>
    <w:rsid w:val="00F24741"/>
    <w:rsid w:val="00F42E63"/>
    <w:rsid w:val="00F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87261"/>
  <w15:chartTrackingRefBased/>
  <w15:docId w15:val="{FA84DCF9-BE93-4624-9D24-E0B44E39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二级标题-毕业论文"/>
    <w:qFormat/>
    <w:rsid w:val="00B84DF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4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DF0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84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DF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84DF0"/>
    <w:rPr>
      <w:sz w:val="18"/>
      <w:szCs w:val="18"/>
    </w:rPr>
  </w:style>
  <w:style w:type="paragraph" w:customStyle="1" w:styleId="-">
    <w:name w:val="一级标题-毕业论文"/>
    <w:basedOn w:val="1"/>
    <w:next w:val="a"/>
    <w:link w:val="-0"/>
    <w:qFormat/>
    <w:rsid w:val="00B84DF0"/>
    <w:pPr>
      <w:spacing w:before="360" w:after="360" w:line="400" w:lineRule="exact"/>
    </w:pPr>
    <w:rPr>
      <w:rFonts w:ascii="URWPalladioL-Roma" w:eastAsia="宋体" w:hAnsi="URWPalladioL-Roma"/>
      <w:bCs w:val="0"/>
      <w:color w:val="000000"/>
      <w:kern w:val="0"/>
      <w:sz w:val="32"/>
      <w:szCs w:val="18"/>
      <w:lang w:val="zh-CN"/>
    </w:rPr>
  </w:style>
  <w:style w:type="character" w:customStyle="1" w:styleId="-0">
    <w:name w:val="一级标题-毕业论文 字符"/>
    <w:basedOn w:val="a0"/>
    <w:link w:val="-"/>
    <w:rsid w:val="00B84DF0"/>
    <w:rPr>
      <w:rFonts w:ascii="URWPalladioL-Roma" w:eastAsia="宋体" w:hAnsi="URWPalladioL-Roma" w:cs="Times New Roman"/>
      <w:b/>
      <w:color w:val="000000"/>
      <w:kern w:val="0"/>
      <w:sz w:val="32"/>
      <w:szCs w:val="18"/>
      <w:lang w:val="zh-CN"/>
      <w14:ligatures w14:val="none"/>
    </w:rPr>
  </w:style>
  <w:style w:type="table" w:styleId="a7">
    <w:name w:val="Table Grid"/>
    <w:basedOn w:val="a1"/>
    <w:uiPriority w:val="99"/>
    <w:qFormat/>
    <w:rsid w:val="00B84DF0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4DF0"/>
    <w:rPr>
      <w:rFonts w:ascii="Times New Roman" w:eastAsia="Times New Roman" w:hAnsi="Times New Roman" w:cs="Times New Roman"/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YUZHUO WANG</dc:creator>
  <cp:keywords/>
  <dc:description/>
  <cp:lastModifiedBy>YUZHUO WANG</cp:lastModifiedBy>
  <cp:revision>4</cp:revision>
  <dcterms:created xsi:type="dcterms:W3CDTF">2024-08-29T07:10:00Z</dcterms:created>
  <dcterms:modified xsi:type="dcterms:W3CDTF">2024-08-29T07:16:00Z</dcterms:modified>
</cp:coreProperties>
</file>