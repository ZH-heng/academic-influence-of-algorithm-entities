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56172" w14:textId="20F8BCF7" w:rsidR="0090720E" w:rsidRPr="00F004ED" w:rsidRDefault="0090720E" w:rsidP="0090720E">
      <w:pPr>
        <w:pStyle w:val="-"/>
        <w:rPr>
          <w:rFonts w:hint="eastAsia"/>
        </w:rPr>
      </w:pPr>
      <w:bookmarkStart w:id="0" w:name="_Toc110533702"/>
      <w:bookmarkStart w:id="1" w:name="_Toc134001465"/>
      <w:r>
        <w:rPr>
          <w:rFonts w:ascii="Times New Roman" w:hAnsi="Times New Roman" w:hint="eastAsia"/>
        </w:rPr>
        <w:t>算法所在</w:t>
      </w:r>
      <w:r>
        <w:rPr>
          <w:rFonts w:hint="eastAsia"/>
        </w:rPr>
        <w:t>论文对应</w:t>
      </w:r>
      <w:r w:rsidRPr="00F004ED">
        <w:rPr>
          <w:rFonts w:hint="eastAsia"/>
        </w:rPr>
        <w:t>任务标注规范</w:t>
      </w:r>
      <w:bookmarkEnd w:id="0"/>
      <w:bookmarkEnd w:id="1"/>
    </w:p>
    <w:p w14:paraId="5C38085C" w14:textId="77777777" w:rsidR="0090720E" w:rsidRPr="00985620" w:rsidRDefault="0090720E" w:rsidP="0090720E">
      <w:pPr>
        <w:rPr>
          <w:rFonts w:eastAsia="宋体"/>
          <w:b/>
          <w:sz w:val="32"/>
        </w:rPr>
      </w:pPr>
      <w:bookmarkStart w:id="2" w:name="_Hlk72049003"/>
      <w:r>
        <w:rPr>
          <w:rFonts w:eastAsia="宋体" w:hint="eastAsia"/>
          <w:b/>
          <w:sz w:val="32"/>
        </w:rPr>
        <w:t>1</w:t>
      </w:r>
      <w:r w:rsidRPr="00985620">
        <w:rPr>
          <w:rFonts w:eastAsia="宋体" w:hint="eastAsia"/>
          <w:b/>
          <w:sz w:val="32"/>
        </w:rPr>
        <w:t>标注任务说明</w:t>
      </w:r>
    </w:p>
    <w:p w14:paraId="6CA5A93B" w14:textId="77777777" w:rsidR="0090720E" w:rsidRPr="00F004ED" w:rsidRDefault="0090720E" w:rsidP="0090720E">
      <w:pPr>
        <w:pStyle w:val="-3"/>
        <w:spacing w:line="400" w:lineRule="exact"/>
      </w:pPr>
      <w:r w:rsidRPr="00F004ED">
        <w:tab/>
      </w:r>
      <w:r w:rsidRPr="00F004ED">
        <w:rPr>
          <w:rFonts w:hint="eastAsia"/>
        </w:rPr>
        <w:t>本标注任务主要针对</w:t>
      </w:r>
      <w:r w:rsidRPr="00F004ED">
        <w:t>ACL</w:t>
      </w:r>
      <w:r w:rsidRPr="00F004ED">
        <w:rPr>
          <w:rFonts w:hint="eastAsia"/>
        </w:rPr>
        <w:t>年会论文，对论文中解决的任务进行识别。任务的标注主要分为三步，首先从会议程序册中获取原始的任务标签，而后对高频单任务标签进行合并得到初始的自然语言处理领域任务体系。随后，基于此对低频的单任务标签进行了修正。最后，针对较为宽泛的标签（如机器学习、</w:t>
      </w:r>
      <w:r w:rsidRPr="00F004ED">
        <w:t>NLP</w:t>
      </w:r>
      <w:r w:rsidRPr="00F004ED">
        <w:rPr>
          <w:rFonts w:hint="eastAsia"/>
        </w:rPr>
        <w:t>应用等）进行人工标注。</w:t>
      </w:r>
    </w:p>
    <w:p w14:paraId="2A5A2748" w14:textId="77777777" w:rsidR="0090720E" w:rsidRPr="00985620" w:rsidRDefault="0090720E" w:rsidP="0090720E">
      <w:pPr>
        <w:rPr>
          <w:rFonts w:eastAsia="宋体"/>
          <w:b/>
          <w:sz w:val="32"/>
        </w:rPr>
      </w:pPr>
      <w:r>
        <w:rPr>
          <w:rFonts w:eastAsia="宋体" w:hint="eastAsia"/>
          <w:b/>
          <w:sz w:val="32"/>
        </w:rPr>
        <w:t>2</w:t>
      </w:r>
      <w:r w:rsidRPr="00985620">
        <w:rPr>
          <w:rFonts w:eastAsia="宋体" w:hint="eastAsia"/>
          <w:b/>
          <w:sz w:val="32"/>
        </w:rPr>
        <w:t>任务类别获取</w:t>
      </w:r>
    </w:p>
    <w:p w14:paraId="5FA1CFE5" w14:textId="77777777" w:rsidR="0090720E" w:rsidRPr="00985620" w:rsidRDefault="0090720E" w:rsidP="0090720E">
      <w:pPr>
        <w:rPr>
          <w:rFonts w:eastAsia="宋体"/>
          <w:b/>
          <w:sz w:val="28"/>
        </w:rPr>
      </w:pPr>
      <w:r>
        <w:rPr>
          <w:rFonts w:eastAsia="宋体"/>
          <w:b/>
          <w:sz w:val="28"/>
        </w:rPr>
        <w:t>2.</w:t>
      </w:r>
      <w:r w:rsidRPr="00985620">
        <w:rPr>
          <w:rFonts w:eastAsia="宋体"/>
          <w:b/>
          <w:sz w:val="28"/>
        </w:rPr>
        <w:t>1</w:t>
      </w:r>
      <w:r>
        <w:rPr>
          <w:rFonts w:eastAsia="宋体"/>
          <w:b/>
          <w:sz w:val="28"/>
        </w:rPr>
        <w:t xml:space="preserve"> </w:t>
      </w:r>
      <w:r w:rsidRPr="00985620">
        <w:rPr>
          <w:rFonts w:eastAsia="宋体" w:hint="eastAsia"/>
          <w:b/>
          <w:sz w:val="28"/>
        </w:rPr>
        <w:t>收集会议手册</w:t>
      </w:r>
    </w:p>
    <w:p w14:paraId="5DB15CC1" w14:textId="77777777" w:rsidR="0090720E" w:rsidRPr="00F004ED" w:rsidRDefault="0090720E" w:rsidP="0090720E">
      <w:pPr>
        <w:pStyle w:val="a7"/>
      </w:pPr>
      <w:r w:rsidRPr="00F004ED">
        <w:tab/>
      </w:r>
      <w:r w:rsidRPr="00F004ED">
        <w:rPr>
          <w:rFonts w:hint="eastAsia"/>
        </w:rPr>
        <w:t>打开</w:t>
      </w:r>
      <w:r w:rsidRPr="00F004ED">
        <w:rPr>
          <w:rStyle w:val="a8"/>
        </w:rPr>
        <w:t>ACL Anthology</w:t>
      </w:r>
      <w:r w:rsidRPr="00F004ED">
        <w:rPr>
          <w:rStyle w:val="a8"/>
          <w:rFonts w:hint="eastAsia"/>
        </w:rPr>
        <w:t>官网（</w:t>
      </w:r>
      <w:r w:rsidRPr="00F004ED">
        <w:rPr>
          <w:rStyle w:val="a8"/>
        </w:rPr>
        <w:t>https://www.aclweb.org/anthology/</w:t>
      </w:r>
      <w:r w:rsidRPr="00F004ED">
        <w:rPr>
          <w:rStyle w:val="a8"/>
          <w:rFonts w:hint="eastAsia"/>
        </w:rPr>
        <w:t>），在首页上能够看到各个会议</w:t>
      </w:r>
      <w:r w:rsidRPr="00F004ED">
        <w:rPr>
          <w:rFonts w:hint="eastAsia"/>
        </w:rPr>
        <w:t>每年的相关信息，如图</w:t>
      </w:r>
      <w:r w:rsidRPr="00F004ED">
        <w:t>1</w:t>
      </w:r>
      <w:r w:rsidRPr="00F004ED">
        <w:rPr>
          <w:rFonts w:hint="eastAsia"/>
        </w:rPr>
        <w:t>所示。</w:t>
      </w:r>
    </w:p>
    <w:p w14:paraId="78404CC6" w14:textId="77777777" w:rsidR="0090720E" w:rsidRPr="00F004ED" w:rsidRDefault="0090720E" w:rsidP="0090720E">
      <w:pPr>
        <w:jc w:val="center"/>
      </w:pPr>
      <w:r w:rsidRPr="00985620">
        <w:rPr>
          <w:noProof/>
        </w:rPr>
        <mc:AlternateContent>
          <mc:Choice Requires="wpg">
            <w:drawing>
              <wp:inline distT="0" distB="0" distL="0" distR="0" wp14:anchorId="7295983D" wp14:editId="6FFE54DE">
                <wp:extent cx="4552315" cy="2357267"/>
                <wp:effectExtent l="0" t="0" r="635" b="5080"/>
                <wp:docPr id="1288" name="组合 1288"/>
                <wp:cNvGraphicFramePr/>
                <a:graphic xmlns:a="http://schemas.openxmlformats.org/drawingml/2006/main">
                  <a:graphicData uri="http://schemas.microsoft.com/office/word/2010/wordprocessingGroup">
                    <wpg:wgp>
                      <wpg:cNvGrpSpPr/>
                      <wpg:grpSpPr>
                        <a:xfrm>
                          <a:off x="0" y="0"/>
                          <a:ext cx="4552315" cy="2357267"/>
                          <a:chOff x="0" y="0"/>
                          <a:chExt cx="4826635" cy="2610485"/>
                        </a:xfrm>
                      </wpg:grpSpPr>
                      <pic:pic xmlns:pic="http://schemas.openxmlformats.org/drawingml/2006/picture">
                        <pic:nvPicPr>
                          <pic:cNvPr id="1256" name="图片 125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26635" cy="2610485"/>
                          </a:xfrm>
                          <a:prstGeom prst="rect">
                            <a:avLst/>
                          </a:prstGeom>
                        </pic:spPr>
                      </pic:pic>
                      <wps:wsp>
                        <wps:cNvPr id="1227" name="矩形 1227"/>
                        <wps:cNvSpPr/>
                        <wps:spPr>
                          <a:xfrm>
                            <a:off x="178989" y="704282"/>
                            <a:ext cx="4626475" cy="20233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54E818" id="组合 1288" o:spid="_x0000_s1026" style="width:358.45pt;height:185.6pt;mso-position-horizontal-relative:char;mso-position-vertical-relative:line" coordsize="48266,26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56" o:spid="_x0000_s1027" type="#_x0000_t75" style="position:absolute;width:48266;height:26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">
                  <v:imagedata r:id="rId7" o:title=""/>
                </v:shape>
                <v:rect id="矩形 1227" o:spid="_x0000_s1028" style="position:absolute;left:1789;top:7042;width:46265;height:2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" filled="f" strokecolor="red" strokeweight="1.5pt"/>
                <w10:anchorlock/>
              </v:group>
            </w:pict>
          </mc:Fallback>
        </mc:AlternateContent>
      </w:r>
    </w:p>
    <w:p w14:paraId="55CE4103" w14:textId="77777777" w:rsidR="0090720E" w:rsidRPr="00F004ED" w:rsidRDefault="0090720E" w:rsidP="0090720E">
      <w:pPr>
        <w:jc w:val="center"/>
        <w:rPr>
          <w:b/>
          <w:sz w:val="20"/>
        </w:rPr>
      </w:pPr>
      <w:r w:rsidRPr="00985620">
        <w:rPr>
          <w:rFonts w:eastAsia="宋体" w:cs="宋体" w:hint="eastAsia"/>
          <w:b/>
          <w:sz w:val="20"/>
        </w:rPr>
        <w:t>图</w:t>
      </w:r>
      <w:r w:rsidRPr="00F004ED">
        <w:rPr>
          <w:b/>
          <w:sz w:val="20"/>
        </w:rPr>
        <w:t xml:space="preserve"> 1</w:t>
      </w:r>
      <w:r>
        <w:rPr>
          <w:rFonts w:eastAsiaTheme="minorEastAsia"/>
          <w:b/>
          <w:sz w:val="20"/>
        </w:rPr>
        <w:t xml:space="preserve"> </w:t>
      </w:r>
      <w:r w:rsidRPr="00F004ED">
        <w:rPr>
          <w:b/>
          <w:sz w:val="20"/>
        </w:rPr>
        <w:t xml:space="preserve"> ACL</w:t>
      </w:r>
      <w:proofErr w:type="gramStart"/>
      <w:r w:rsidRPr="00985620">
        <w:rPr>
          <w:rFonts w:eastAsia="宋体" w:cs="宋体" w:hint="eastAsia"/>
          <w:b/>
          <w:sz w:val="20"/>
        </w:rPr>
        <w:t>官网主页</w:t>
      </w:r>
      <w:proofErr w:type="gramEnd"/>
    </w:p>
    <w:p w14:paraId="64A0FE4F" w14:textId="77777777" w:rsidR="0090720E" w:rsidRPr="00F004ED" w:rsidRDefault="0090720E" w:rsidP="0090720E">
      <w:pPr>
        <w:pStyle w:val="a7"/>
      </w:pPr>
      <w:r w:rsidRPr="00F004ED">
        <w:tab/>
      </w:r>
      <w:r w:rsidRPr="00F004ED">
        <w:rPr>
          <w:rFonts w:hint="eastAsia"/>
        </w:rPr>
        <w:t>打开需要标注的</w:t>
      </w:r>
      <w:r w:rsidRPr="00F004ED">
        <w:t>ACL</w:t>
      </w:r>
      <w:r w:rsidRPr="00F004ED">
        <w:rPr>
          <w:rFonts w:hint="eastAsia"/>
        </w:rPr>
        <w:t>会议每一年网页后，最上方展示了该会议该年的所有部分。需要下载的会议手册为以上每一部分的第一篇文章（文档编号为</w:t>
      </w:r>
      <w:r w:rsidRPr="00F004ED">
        <w:t>X000</w:t>
      </w:r>
      <w:r w:rsidRPr="00F004ED">
        <w:rPr>
          <w:rFonts w:hint="eastAsia"/>
        </w:rPr>
        <w:t>），将会议所有年份的会议手册下载下来，会议手册文章</w:t>
      </w:r>
      <w:proofErr w:type="gramStart"/>
      <w:r w:rsidRPr="00F004ED">
        <w:rPr>
          <w:rFonts w:hint="eastAsia"/>
        </w:rPr>
        <w:t>样例如</w:t>
      </w:r>
      <w:proofErr w:type="gramEnd"/>
      <w:r w:rsidRPr="00F004ED">
        <w:rPr>
          <w:rFonts w:hint="eastAsia"/>
        </w:rPr>
        <w:t>图</w:t>
      </w:r>
      <w:r w:rsidRPr="00F004ED">
        <w:t>2</w:t>
      </w:r>
      <w:r w:rsidRPr="00F004ED">
        <w:rPr>
          <w:rFonts w:hint="eastAsia"/>
        </w:rPr>
        <w:t>所示。</w:t>
      </w:r>
    </w:p>
    <w:p w14:paraId="0F48FDF6" w14:textId="77777777" w:rsidR="0090720E" w:rsidRPr="00F004ED" w:rsidRDefault="0090720E" w:rsidP="0090720E">
      <w:pPr>
        <w:pStyle w:val="-3"/>
        <w:keepNext/>
      </w:pPr>
      <w:r w:rsidRPr="00985620">
        <w:rPr>
          <w:noProof/>
        </w:rPr>
        <mc:AlternateContent>
          <mc:Choice Requires="wpg">
            <w:drawing>
              <wp:inline distT="0" distB="0" distL="0" distR="0" wp14:anchorId="0B0ABA78" wp14:editId="6A4DB0F2">
                <wp:extent cx="5490210" cy="2145323"/>
                <wp:effectExtent l="0" t="0" r="0" b="7620"/>
                <wp:docPr id="1291" name="组合 1291"/>
                <wp:cNvGraphicFramePr/>
                <a:graphic xmlns:a="http://schemas.openxmlformats.org/drawingml/2006/main">
                  <a:graphicData uri="http://schemas.microsoft.com/office/word/2010/wordprocessingGroup">
                    <wpg:wgp>
                      <wpg:cNvGrpSpPr/>
                      <wpg:grpSpPr>
                        <a:xfrm>
                          <a:off x="0" y="0"/>
                          <a:ext cx="5490210" cy="2145323"/>
                          <a:chOff x="0" y="0"/>
                          <a:chExt cx="6120765" cy="2412365"/>
                        </a:xfrm>
                      </wpg:grpSpPr>
                      <pic:pic xmlns:pic="http://schemas.openxmlformats.org/drawingml/2006/picture">
                        <pic:nvPicPr>
                          <pic:cNvPr id="1257" name="图片 125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2412365"/>
                          </a:xfrm>
                          <a:prstGeom prst="rect">
                            <a:avLst/>
                          </a:prstGeom>
                        </pic:spPr>
                      </pic:pic>
                      <wps:wsp>
                        <wps:cNvPr id="1252" name="矩形 1252"/>
                        <wps:cNvSpPr/>
                        <wps:spPr>
                          <a:xfrm>
                            <a:off x="178989" y="2073937"/>
                            <a:ext cx="5756563" cy="304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0070F0" id="组合 1291" o:spid="_x0000_s1026" style="width:432.3pt;height:168.9pt;mso-position-horizontal-relative:char;mso-position-vertical-relative:line" coordsize="61207,24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">
                <v:shape id="图片 1257" o:spid="_x0000_s1027" type="#_x0000_t75" style="position:absolute;width:61207;height:24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">
                  <v:imagedata r:id="rId9" o:title=""/>
                </v:shape>
                <v:rect id="矩形 1252" o:spid="_x0000_s1028" style="position:absolute;left:1789;top:20739;width:5756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" filled="f" strokecolor="red" strokeweight="1.5pt"/>
                <w10:anchorlock/>
              </v:group>
            </w:pict>
          </mc:Fallback>
        </mc:AlternateContent>
      </w:r>
    </w:p>
    <w:p w14:paraId="7E4370FF" w14:textId="77777777" w:rsidR="0090720E" w:rsidRDefault="0090720E" w:rsidP="0090720E">
      <w:pPr>
        <w:pStyle w:val="a9"/>
        <w:jc w:val="center"/>
        <w:rPr>
          <w:rFonts w:ascii="Times New Roman" w:eastAsia="宋体" w:hAnsi="Times New Roman" w:cs="宋体"/>
          <w:b/>
          <w:szCs w:val="24"/>
        </w:rPr>
      </w:pPr>
      <w:r w:rsidRPr="00985620">
        <w:rPr>
          <w:rFonts w:ascii="Times New Roman" w:eastAsia="宋体" w:hAnsi="Times New Roman" w:cs="宋体" w:hint="eastAsia"/>
          <w:b/>
          <w:szCs w:val="24"/>
        </w:rPr>
        <w:t>图</w:t>
      </w:r>
      <w:r w:rsidRPr="00F004ED">
        <w:rPr>
          <w:rFonts w:ascii="Times New Roman" w:eastAsia="Times New Roman" w:hAnsi="Times New Roman" w:cs="Times New Roman"/>
          <w:b/>
          <w:szCs w:val="24"/>
        </w:rPr>
        <w:t xml:space="preserve"> 2</w:t>
      </w:r>
      <w:r>
        <w:rPr>
          <w:rFonts w:ascii="Times New Roman" w:eastAsia="Times New Roman" w:hAnsi="Times New Roman" w:cs="Times New Roman"/>
          <w:b/>
          <w:szCs w:val="24"/>
        </w:rPr>
        <w:t xml:space="preserve"> </w:t>
      </w:r>
      <w:r w:rsidRPr="00985620">
        <w:rPr>
          <w:rFonts w:ascii="Times New Roman" w:eastAsia="宋体" w:hAnsi="Times New Roman" w:cs="宋体" w:hint="eastAsia"/>
          <w:b/>
          <w:szCs w:val="24"/>
        </w:rPr>
        <w:t>会议手册示例</w:t>
      </w:r>
    </w:p>
    <w:p w14:paraId="7C52F466" w14:textId="77777777" w:rsidR="0090720E" w:rsidRPr="002E01BC" w:rsidRDefault="0090720E" w:rsidP="0090720E"/>
    <w:p w14:paraId="1576E05F" w14:textId="77777777" w:rsidR="0090720E" w:rsidRPr="00985620" w:rsidRDefault="0090720E" w:rsidP="0090720E">
      <w:pPr>
        <w:rPr>
          <w:rFonts w:eastAsia="宋体"/>
          <w:b/>
          <w:sz w:val="28"/>
        </w:rPr>
      </w:pPr>
      <w:r>
        <w:rPr>
          <w:rFonts w:eastAsia="宋体"/>
          <w:b/>
          <w:sz w:val="28"/>
        </w:rPr>
        <w:t>2.</w:t>
      </w:r>
      <w:r w:rsidRPr="00985620">
        <w:rPr>
          <w:rFonts w:eastAsia="宋体"/>
          <w:b/>
          <w:sz w:val="28"/>
        </w:rPr>
        <w:t>2</w:t>
      </w:r>
      <w:r>
        <w:rPr>
          <w:rFonts w:eastAsia="宋体"/>
          <w:b/>
          <w:sz w:val="28"/>
        </w:rPr>
        <w:t xml:space="preserve"> </w:t>
      </w:r>
      <w:r w:rsidRPr="00985620">
        <w:rPr>
          <w:rFonts w:eastAsia="宋体" w:hint="eastAsia"/>
          <w:b/>
          <w:sz w:val="28"/>
        </w:rPr>
        <w:t>原始任务标签标注</w:t>
      </w:r>
    </w:p>
    <w:p w14:paraId="0C8A64F9" w14:textId="77777777" w:rsidR="0090720E" w:rsidRPr="00F004ED" w:rsidRDefault="0090720E" w:rsidP="0090720E">
      <w:pPr>
        <w:pStyle w:val="a7"/>
      </w:pPr>
      <w:r w:rsidRPr="00F004ED">
        <w:rPr>
          <w:rFonts w:hint="eastAsia"/>
        </w:rPr>
        <w:t>将所有会议手册下载下来之后，打开会议手册，找到手册中各论文的日程安排部分，各</w:t>
      </w:r>
      <w:r w:rsidRPr="00F004ED">
        <w:t>session</w:t>
      </w:r>
      <w:r w:rsidRPr="00F004ED">
        <w:rPr>
          <w:rFonts w:hint="eastAsia"/>
        </w:rPr>
        <w:t>的名称为该节所有文章的原始任务标签，本轮</w:t>
      </w:r>
      <w:proofErr w:type="gramStart"/>
      <w:r w:rsidRPr="00F004ED">
        <w:rPr>
          <w:rFonts w:hint="eastAsia"/>
        </w:rPr>
        <w:t>标注仅</w:t>
      </w:r>
      <w:proofErr w:type="gramEnd"/>
      <w:r w:rsidRPr="00F004ED">
        <w:rPr>
          <w:rFonts w:hint="eastAsia"/>
        </w:rPr>
        <w:t>需复制所有文章的原始标签，无需对其进行任何更改。需要注意的是，不是所有年份会议手册的顺序与论文的顺序都相同，标注任务时需要看标题来一一确认。有的年份缺少</w:t>
      </w:r>
      <w:r w:rsidRPr="00F004ED">
        <w:t>Poster</w:t>
      </w:r>
      <w:r w:rsidRPr="00F004ED">
        <w:rPr>
          <w:rFonts w:hint="eastAsia"/>
        </w:rPr>
        <w:t>部分的任务标签，在表格中将单元格标黄即可。标注</w:t>
      </w:r>
      <w:proofErr w:type="gramStart"/>
      <w:r w:rsidRPr="00F004ED">
        <w:rPr>
          <w:rFonts w:hint="eastAsia"/>
        </w:rPr>
        <w:t>样例如</w:t>
      </w:r>
      <w:proofErr w:type="gramEnd"/>
      <w:r w:rsidRPr="00F004ED">
        <w:rPr>
          <w:rFonts w:hint="eastAsia"/>
        </w:rPr>
        <w:t>图</w:t>
      </w:r>
      <w:r w:rsidRPr="00F004ED">
        <w:t>3</w:t>
      </w:r>
      <w:r w:rsidRPr="00F004ED">
        <w:rPr>
          <w:rFonts w:hint="eastAsia"/>
        </w:rPr>
        <w:t>所示。</w:t>
      </w:r>
    </w:p>
    <w:p w14:paraId="34504A5F" w14:textId="77777777" w:rsidR="0090720E" w:rsidRPr="00F004ED" w:rsidRDefault="0090720E" w:rsidP="0090720E">
      <w:pPr>
        <w:pStyle w:val="-3"/>
        <w:keepNext/>
        <w:ind w:firstLineChars="100" w:firstLine="240"/>
        <w:jc w:val="center"/>
      </w:pPr>
      <w:r w:rsidRPr="00985620">
        <w:rPr>
          <w:noProof/>
        </w:rPr>
        <mc:AlternateContent>
          <mc:Choice Requires="wpg">
            <w:drawing>
              <wp:inline distT="0" distB="0" distL="0" distR="0" wp14:anchorId="5F6EA6E6" wp14:editId="3305BAD2">
                <wp:extent cx="3860873" cy="3045973"/>
                <wp:effectExtent l="0" t="0" r="25400" b="2540"/>
                <wp:docPr id="1290" name="组合 1290"/>
                <wp:cNvGraphicFramePr/>
                <a:graphic xmlns:a="http://schemas.openxmlformats.org/drawingml/2006/main">
                  <a:graphicData uri="http://schemas.microsoft.com/office/word/2010/wordprocessingGroup">
                    <wpg:wgp>
                      <wpg:cNvGrpSpPr/>
                      <wpg:grpSpPr>
                        <a:xfrm>
                          <a:off x="0" y="0"/>
                          <a:ext cx="3860873" cy="3045973"/>
                          <a:chOff x="0" y="0"/>
                          <a:chExt cx="3860873" cy="3045973"/>
                        </a:xfrm>
                      </wpg:grpSpPr>
                      <pic:pic xmlns:pic="http://schemas.openxmlformats.org/drawingml/2006/picture">
                        <pic:nvPicPr>
                          <pic:cNvPr id="1286" name="图片 128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097283"/>
                            <a:ext cx="3836035" cy="948690"/>
                          </a:xfrm>
                          <a:prstGeom prst="rect">
                            <a:avLst/>
                          </a:prstGeom>
                        </pic:spPr>
                      </pic:pic>
                      <pic:pic xmlns:pic="http://schemas.openxmlformats.org/drawingml/2006/picture">
                        <pic:nvPicPr>
                          <pic:cNvPr id="1278" name="图片 127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86771" y="0"/>
                            <a:ext cx="3409950" cy="2061845"/>
                          </a:xfrm>
                          <a:prstGeom prst="rect">
                            <a:avLst/>
                          </a:prstGeom>
                        </pic:spPr>
                      </pic:pic>
                      <wps:wsp>
                        <wps:cNvPr id="1253" name="矩形 1253"/>
                        <wps:cNvSpPr/>
                        <wps:spPr>
                          <a:xfrm>
                            <a:off x="132296" y="3891"/>
                            <a:ext cx="3663950" cy="2762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矩形 1254"/>
                        <wps:cNvSpPr/>
                        <wps:spPr>
                          <a:xfrm>
                            <a:off x="1350199" y="2217906"/>
                            <a:ext cx="2510674" cy="81044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直接箭头连接符 1255"/>
                        <wps:cNvCnPr/>
                        <wps:spPr>
                          <a:xfrm>
                            <a:off x="3070049" y="284048"/>
                            <a:ext cx="45719" cy="191426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CA7C48" id="组合 1290" o:spid="_x0000_s1026" style="width:304pt;height:239.85pt;mso-position-horizontal-relative:char;mso-position-vertical-relative:line" coordsize="38608,30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">
                <v:shape id="图片 1286" o:spid="_x0000_s1027" type="#_x0000_t75" style="position:absolute;top:20972;width:38360;height:9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">
                  <v:imagedata r:id="rId12" o:title=""/>
                </v:shape>
                <v:shape id="图片 1278" o:spid="_x0000_s1028" type="#_x0000_t75" style="position:absolute;left:1867;width:34100;height:20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">
                  <v:imagedata r:id="rId13" o:title=""/>
                </v:shape>
                <v:rect id="矩形 1253" o:spid="_x0000_s1029" style="position:absolute;left:1322;top:38;width:36640;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" filled="f" strokecolor="red" strokeweight="1.5pt"/>
                <v:rect id="矩形 1254" o:spid="_x0000_s1030" style="position:absolute;left:13501;top:22179;width:25107;height:8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" filled="f" strokecolor="red" strokeweight="1.5pt"/>
                <v:shapetype id="_x0000_t32" coordsize="21600,21600" o:spt="32" o:oned="t" path="m,l21600,21600e" filled="f">
                  <v:path arrowok="t" fillok="f" o:connecttype="none"/>
                  <o:lock v:ext="edit" shapetype="t"/>
                </v:shapetype>
                <v:shape id="直接箭头连接符 1255" o:spid="_x0000_s1031" type="#_x0000_t32" style="position:absolute;left:30700;top:2840;width:457;height:19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" strokecolor="red" strokeweight="2.25pt">
                  <v:stroke endarrow="block" joinstyle="miter"/>
                </v:shape>
                <w10:anchorlock/>
              </v:group>
            </w:pict>
          </mc:Fallback>
        </mc:AlternateContent>
      </w:r>
    </w:p>
    <w:p w14:paraId="0741F4E8" w14:textId="77777777" w:rsidR="0090720E" w:rsidRPr="00985620" w:rsidRDefault="0090720E" w:rsidP="0090720E">
      <w:pPr>
        <w:pStyle w:val="a9"/>
        <w:jc w:val="center"/>
        <w:rPr>
          <w:rFonts w:ascii="Times New Roman" w:eastAsia="宋体" w:hAnsi="Times New Roman" w:cs="宋体"/>
          <w:b/>
          <w:szCs w:val="24"/>
        </w:rPr>
      </w:pPr>
      <w:r w:rsidRPr="00985620">
        <w:rPr>
          <w:rFonts w:ascii="Times New Roman" w:eastAsia="宋体" w:hAnsi="Times New Roman" w:cs="宋体" w:hint="eastAsia"/>
          <w:b/>
          <w:szCs w:val="24"/>
        </w:rPr>
        <w:t>图</w:t>
      </w:r>
      <w:r w:rsidRPr="00985620">
        <w:rPr>
          <w:rFonts w:ascii="Times New Roman" w:eastAsia="宋体" w:hAnsi="Times New Roman" w:cs="宋体"/>
          <w:b/>
          <w:szCs w:val="24"/>
        </w:rPr>
        <w:t xml:space="preserve"> 3</w:t>
      </w:r>
      <w:r>
        <w:rPr>
          <w:rFonts w:ascii="Times New Roman" w:eastAsia="宋体" w:hAnsi="Times New Roman" w:cs="宋体"/>
          <w:b/>
          <w:szCs w:val="24"/>
        </w:rPr>
        <w:t xml:space="preserve"> </w:t>
      </w:r>
      <w:r w:rsidRPr="00985620">
        <w:rPr>
          <w:rFonts w:ascii="Times New Roman" w:eastAsia="宋体" w:hAnsi="Times New Roman" w:cs="宋体" w:hint="eastAsia"/>
          <w:b/>
          <w:szCs w:val="24"/>
        </w:rPr>
        <w:t>会议原始任务标注样例</w:t>
      </w:r>
    </w:p>
    <w:p w14:paraId="085D2C52" w14:textId="77777777" w:rsidR="0090720E" w:rsidRPr="00985620" w:rsidRDefault="0090720E" w:rsidP="0090720E">
      <w:pPr>
        <w:rPr>
          <w:rFonts w:eastAsia="宋体"/>
          <w:b/>
          <w:sz w:val="28"/>
        </w:rPr>
      </w:pPr>
      <w:r>
        <w:rPr>
          <w:rFonts w:eastAsia="宋体"/>
          <w:b/>
          <w:sz w:val="28"/>
        </w:rPr>
        <w:t>2.</w:t>
      </w:r>
      <w:r w:rsidRPr="00985620">
        <w:rPr>
          <w:rFonts w:eastAsia="宋体"/>
          <w:b/>
          <w:sz w:val="28"/>
        </w:rPr>
        <w:t>3</w:t>
      </w:r>
      <w:r w:rsidRPr="00985620">
        <w:rPr>
          <w:rFonts w:eastAsia="宋体" w:hint="eastAsia"/>
          <w:b/>
          <w:sz w:val="28"/>
        </w:rPr>
        <w:t>单任务标签的合并原则</w:t>
      </w:r>
    </w:p>
    <w:p w14:paraId="7979F690" w14:textId="77777777" w:rsidR="0090720E" w:rsidRPr="00F004ED" w:rsidRDefault="0090720E" w:rsidP="0090720E">
      <w:pPr>
        <w:pStyle w:val="a7"/>
      </w:pPr>
      <w:r w:rsidRPr="00F004ED">
        <w:rPr>
          <w:rFonts w:hint="eastAsia"/>
        </w:rPr>
        <w:t>将原始标签标注完成后，将单任务标签提取出来，采用专家评审的方式利用频率较高的任务制定了一些单任务标签合并的规则，如表</w:t>
      </w:r>
      <w:r w:rsidRPr="00F004ED">
        <w:t>1</w:t>
      </w:r>
      <w:r w:rsidRPr="00F004ED">
        <w:rPr>
          <w:rFonts w:hint="eastAsia"/>
        </w:rPr>
        <w:t>所示。</w:t>
      </w:r>
    </w:p>
    <w:p w14:paraId="56F4FC08" w14:textId="77777777" w:rsidR="0090720E" w:rsidRPr="00985620" w:rsidRDefault="0090720E" w:rsidP="0090720E">
      <w:pPr>
        <w:pStyle w:val="a9"/>
        <w:jc w:val="center"/>
        <w:rPr>
          <w:rFonts w:ascii="Times New Roman" w:eastAsia="宋体" w:hAnsi="Times New Roman" w:cs="宋体"/>
          <w:b/>
          <w:szCs w:val="24"/>
        </w:rPr>
      </w:pPr>
      <w:r w:rsidRPr="00985620">
        <w:rPr>
          <w:rFonts w:ascii="Times New Roman" w:eastAsia="宋体" w:hAnsi="Times New Roman" w:cs="宋体" w:hint="eastAsia"/>
          <w:b/>
          <w:szCs w:val="24"/>
        </w:rPr>
        <w:t>表</w:t>
      </w:r>
      <w:r w:rsidRPr="00985620">
        <w:rPr>
          <w:rFonts w:ascii="Times New Roman" w:eastAsia="宋体" w:hAnsi="Times New Roman" w:cs="宋体"/>
          <w:b/>
          <w:szCs w:val="24"/>
        </w:rPr>
        <w:fldChar w:fldCharType="begin"/>
      </w:r>
      <w:r w:rsidRPr="00985620">
        <w:rPr>
          <w:rFonts w:ascii="Times New Roman" w:eastAsia="宋体" w:hAnsi="Times New Roman" w:cs="宋体"/>
          <w:b/>
          <w:szCs w:val="24"/>
        </w:rPr>
        <w:instrText xml:space="preserve"> SEQ </w:instrText>
      </w:r>
      <w:r w:rsidRPr="00985620">
        <w:rPr>
          <w:rFonts w:ascii="Times New Roman" w:eastAsia="宋体" w:hAnsi="Times New Roman" w:cs="宋体" w:hint="eastAsia"/>
          <w:b/>
          <w:szCs w:val="24"/>
        </w:rPr>
        <w:instrText>表格</w:instrText>
      </w:r>
      <w:r w:rsidRPr="00985620">
        <w:rPr>
          <w:rFonts w:ascii="Times New Roman" w:eastAsia="宋体" w:hAnsi="Times New Roman" w:cs="宋体"/>
          <w:b/>
          <w:szCs w:val="24"/>
        </w:rPr>
        <w:instrText xml:space="preserve"> \* ARABIC </w:instrText>
      </w:r>
      <w:r w:rsidRPr="00985620">
        <w:rPr>
          <w:rFonts w:ascii="Times New Roman" w:eastAsia="宋体" w:hAnsi="Times New Roman" w:cs="宋体"/>
          <w:b/>
          <w:szCs w:val="24"/>
        </w:rPr>
        <w:fldChar w:fldCharType="separate"/>
      </w:r>
      <w:r>
        <w:rPr>
          <w:rFonts w:ascii="Times New Roman" w:eastAsia="宋体" w:hAnsi="Times New Roman" w:cs="宋体"/>
          <w:b/>
          <w:noProof/>
          <w:szCs w:val="24"/>
        </w:rPr>
        <w:t>1</w:t>
      </w:r>
      <w:r w:rsidRPr="00985620">
        <w:rPr>
          <w:rFonts w:ascii="Times New Roman" w:eastAsia="宋体" w:hAnsi="Times New Roman" w:cs="宋体"/>
          <w:b/>
          <w:szCs w:val="24"/>
        </w:rPr>
        <w:fldChar w:fldCharType="end"/>
      </w:r>
      <w:r>
        <w:rPr>
          <w:rFonts w:ascii="Times New Roman" w:eastAsia="宋体" w:hAnsi="Times New Roman" w:cs="宋体"/>
          <w:b/>
          <w:szCs w:val="24"/>
        </w:rPr>
        <w:t xml:space="preserve"> </w:t>
      </w:r>
      <w:r>
        <w:rPr>
          <w:rFonts w:ascii="Times New Roman" w:eastAsia="宋体" w:hAnsi="Times New Roman" w:cs="宋体" w:hint="eastAsia"/>
          <w:b/>
          <w:szCs w:val="24"/>
        </w:rPr>
        <w:t>专家提供的</w:t>
      </w:r>
      <w:r w:rsidRPr="00985620">
        <w:rPr>
          <w:rFonts w:ascii="Times New Roman" w:eastAsia="宋体" w:hAnsi="Times New Roman" w:cs="宋体" w:hint="eastAsia"/>
          <w:b/>
          <w:szCs w:val="24"/>
        </w:rPr>
        <w:t>单任务标签合并规则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955"/>
      </w:tblGrid>
      <w:tr w:rsidR="0090720E" w:rsidRPr="00F004ED" w14:paraId="78A1B5B5" w14:textId="77777777" w:rsidTr="001121A7">
        <w:tc>
          <w:tcPr>
            <w:tcW w:w="3681" w:type="dxa"/>
            <w:vAlign w:val="center"/>
          </w:tcPr>
          <w:p w14:paraId="0F75935B" w14:textId="77777777" w:rsidR="0090720E" w:rsidRPr="00F004ED" w:rsidRDefault="0090720E" w:rsidP="001121A7">
            <w:pPr>
              <w:pStyle w:val="-1"/>
            </w:pPr>
            <w:r w:rsidRPr="00F004ED">
              <w:rPr>
                <w:rFonts w:hint="eastAsia"/>
              </w:rPr>
              <w:t>原始标签</w:t>
            </w:r>
          </w:p>
        </w:tc>
        <w:tc>
          <w:tcPr>
            <w:tcW w:w="4955" w:type="dxa"/>
            <w:vAlign w:val="center"/>
          </w:tcPr>
          <w:p w14:paraId="2CA2B25F" w14:textId="77777777" w:rsidR="0090720E" w:rsidRPr="00F004ED" w:rsidRDefault="0090720E" w:rsidP="001121A7">
            <w:pPr>
              <w:pStyle w:val="-1"/>
            </w:pPr>
            <w:r w:rsidRPr="00F004ED">
              <w:rPr>
                <w:rFonts w:hint="eastAsia"/>
              </w:rPr>
              <w:t>最终标签</w:t>
            </w:r>
          </w:p>
        </w:tc>
      </w:tr>
      <w:tr w:rsidR="0090720E" w:rsidRPr="00F004ED" w14:paraId="7D75D0A3" w14:textId="77777777" w:rsidTr="001121A7">
        <w:tc>
          <w:tcPr>
            <w:tcW w:w="3681" w:type="dxa"/>
            <w:vAlign w:val="center"/>
          </w:tcPr>
          <w:p w14:paraId="6EC4E0BB" w14:textId="77777777" w:rsidR="0090720E" w:rsidRPr="00F004ED" w:rsidRDefault="0090720E" w:rsidP="001121A7">
            <w:pPr>
              <w:pStyle w:val="-1"/>
            </w:pPr>
            <w:r w:rsidRPr="00F004ED">
              <w:t>Machine Translation</w:t>
            </w:r>
            <w:r w:rsidRPr="00985620">
              <w:rPr>
                <w:rFonts w:cs="宋体" w:hint="eastAsia"/>
              </w:rPr>
              <w:t>（机器翻译）</w:t>
            </w:r>
          </w:p>
        </w:tc>
        <w:tc>
          <w:tcPr>
            <w:tcW w:w="4955" w:type="dxa"/>
            <w:vAlign w:val="center"/>
          </w:tcPr>
          <w:p w14:paraId="11EE4911" w14:textId="77777777" w:rsidR="0090720E" w:rsidRPr="00F004ED" w:rsidRDefault="0090720E" w:rsidP="001121A7">
            <w:pPr>
              <w:pStyle w:val="-1"/>
            </w:pPr>
            <w:r w:rsidRPr="00F004ED">
              <w:t>Machine Translation</w:t>
            </w:r>
          </w:p>
        </w:tc>
      </w:tr>
      <w:tr w:rsidR="0090720E" w:rsidRPr="00F004ED" w14:paraId="44796B0C" w14:textId="77777777" w:rsidTr="001121A7">
        <w:tc>
          <w:tcPr>
            <w:tcW w:w="3681" w:type="dxa"/>
            <w:vAlign w:val="center"/>
          </w:tcPr>
          <w:p w14:paraId="2BD1F7A6" w14:textId="77777777" w:rsidR="0090720E" w:rsidRPr="00F004ED" w:rsidRDefault="0090720E" w:rsidP="001121A7">
            <w:pPr>
              <w:pStyle w:val="-1"/>
            </w:pPr>
            <w:r w:rsidRPr="00F004ED">
              <w:t>Semantics</w:t>
            </w:r>
            <w:r w:rsidRPr="00985620">
              <w:rPr>
                <w:rFonts w:cs="宋体" w:hint="eastAsia"/>
              </w:rPr>
              <w:t>（语义学）</w:t>
            </w:r>
          </w:p>
        </w:tc>
        <w:tc>
          <w:tcPr>
            <w:tcW w:w="4955" w:type="dxa"/>
            <w:vAlign w:val="center"/>
          </w:tcPr>
          <w:p w14:paraId="31166DA7" w14:textId="77777777" w:rsidR="0090720E" w:rsidRPr="00F004ED" w:rsidRDefault="0090720E" w:rsidP="001121A7">
            <w:pPr>
              <w:pStyle w:val="-1"/>
            </w:pPr>
            <w:r w:rsidRPr="00F004ED">
              <w:t>Semantics</w:t>
            </w:r>
          </w:p>
        </w:tc>
      </w:tr>
      <w:tr w:rsidR="0090720E" w:rsidRPr="00F004ED" w14:paraId="5517B401" w14:textId="77777777" w:rsidTr="001121A7">
        <w:tc>
          <w:tcPr>
            <w:tcW w:w="3681" w:type="dxa"/>
            <w:vAlign w:val="center"/>
          </w:tcPr>
          <w:p w14:paraId="010C7ADD" w14:textId="77777777" w:rsidR="0090720E" w:rsidRPr="0090720E" w:rsidRDefault="0090720E" w:rsidP="001121A7">
            <w:pPr>
              <w:pStyle w:val="-1"/>
              <w:rPr>
                <w:lang w:val="fr-FR"/>
              </w:rPr>
            </w:pPr>
            <w:r w:rsidRPr="0090720E">
              <w:rPr>
                <w:lang w:val="fr-FR"/>
              </w:rPr>
              <w:t>Information Extraction</w:t>
            </w:r>
            <w:r w:rsidRPr="0090720E">
              <w:rPr>
                <w:rFonts w:cs="宋体" w:hint="eastAsia"/>
                <w:lang w:val="fr-FR"/>
              </w:rPr>
              <w:t>（</w:t>
            </w:r>
            <w:r w:rsidRPr="00985620">
              <w:rPr>
                <w:rFonts w:cs="宋体" w:hint="eastAsia"/>
              </w:rPr>
              <w:t>信息抽取</w:t>
            </w:r>
            <w:r w:rsidRPr="0090720E">
              <w:rPr>
                <w:rFonts w:cs="宋体" w:hint="eastAsia"/>
                <w:lang w:val="fr-FR"/>
              </w:rPr>
              <w:t>）</w:t>
            </w:r>
          </w:p>
        </w:tc>
        <w:tc>
          <w:tcPr>
            <w:tcW w:w="4955" w:type="dxa"/>
            <w:vAlign w:val="center"/>
          </w:tcPr>
          <w:p w14:paraId="56D2190C" w14:textId="77777777" w:rsidR="0090720E" w:rsidRPr="00F004ED" w:rsidRDefault="0090720E" w:rsidP="001121A7">
            <w:pPr>
              <w:pStyle w:val="-1"/>
            </w:pPr>
            <w:r w:rsidRPr="00F004ED">
              <w:t>Information Extraction</w:t>
            </w:r>
          </w:p>
        </w:tc>
      </w:tr>
      <w:tr w:rsidR="0090720E" w:rsidRPr="00F004ED" w14:paraId="6463F166" w14:textId="77777777" w:rsidTr="001121A7">
        <w:tc>
          <w:tcPr>
            <w:tcW w:w="3681" w:type="dxa"/>
            <w:vAlign w:val="center"/>
          </w:tcPr>
          <w:p w14:paraId="09617D15" w14:textId="77777777" w:rsidR="0090720E" w:rsidRPr="00F004ED" w:rsidRDefault="0090720E" w:rsidP="001121A7">
            <w:pPr>
              <w:pStyle w:val="-1"/>
            </w:pPr>
            <w:r w:rsidRPr="00F004ED">
              <w:t>Machine Learning</w:t>
            </w:r>
            <w:r w:rsidRPr="00985620">
              <w:rPr>
                <w:rFonts w:cs="宋体" w:hint="eastAsia"/>
              </w:rPr>
              <w:t>（机器学习）</w:t>
            </w:r>
          </w:p>
        </w:tc>
        <w:tc>
          <w:tcPr>
            <w:tcW w:w="4955" w:type="dxa"/>
            <w:vAlign w:val="center"/>
          </w:tcPr>
          <w:p w14:paraId="7C08459F" w14:textId="77777777" w:rsidR="0090720E" w:rsidRPr="00F004ED" w:rsidRDefault="0090720E" w:rsidP="001121A7">
            <w:pPr>
              <w:pStyle w:val="-1"/>
            </w:pPr>
            <w:r w:rsidRPr="00F004ED">
              <w:t>Machine Learning</w:t>
            </w:r>
          </w:p>
        </w:tc>
      </w:tr>
      <w:tr w:rsidR="0090720E" w:rsidRPr="00F004ED" w14:paraId="345917FA" w14:textId="77777777" w:rsidTr="001121A7">
        <w:tc>
          <w:tcPr>
            <w:tcW w:w="3681" w:type="dxa"/>
            <w:vAlign w:val="center"/>
          </w:tcPr>
          <w:p w14:paraId="6930D402" w14:textId="77777777" w:rsidR="0090720E" w:rsidRPr="00F004ED" w:rsidRDefault="0090720E" w:rsidP="001121A7">
            <w:pPr>
              <w:pStyle w:val="-1"/>
            </w:pPr>
            <w:r w:rsidRPr="00F004ED">
              <w:t>Question Answering</w:t>
            </w:r>
            <w:r w:rsidRPr="00985620">
              <w:rPr>
                <w:rFonts w:cs="宋体" w:hint="eastAsia"/>
              </w:rPr>
              <w:t>（自动问答）</w:t>
            </w:r>
          </w:p>
        </w:tc>
        <w:tc>
          <w:tcPr>
            <w:tcW w:w="4955" w:type="dxa"/>
            <w:vAlign w:val="center"/>
          </w:tcPr>
          <w:p w14:paraId="11423788" w14:textId="77777777" w:rsidR="0090720E" w:rsidRPr="00F004ED" w:rsidRDefault="0090720E" w:rsidP="001121A7">
            <w:pPr>
              <w:pStyle w:val="-1"/>
            </w:pPr>
            <w:r w:rsidRPr="00F004ED">
              <w:t>Question Answering</w:t>
            </w:r>
          </w:p>
        </w:tc>
      </w:tr>
      <w:tr w:rsidR="0090720E" w:rsidRPr="00F004ED" w14:paraId="03CAF0EB" w14:textId="77777777" w:rsidTr="001121A7">
        <w:tc>
          <w:tcPr>
            <w:tcW w:w="3681" w:type="dxa"/>
            <w:vAlign w:val="center"/>
          </w:tcPr>
          <w:p w14:paraId="58F994CE" w14:textId="77777777" w:rsidR="0090720E" w:rsidRPr="00F004ED" w:rsidRDefault="0090720E" w:rsidP="001121A7">
            <w:pPr>
              <w:pStyle w:val="-1"/>
            </w:pPr>
            <w:r w:rsidRPr="00F004ED">
              <w:t>Generation</w:t>
            </w:r>
            <w:r w:rsidRPr="00985620">
              <w:rPr>
                <w:rFonts w:cs="宋体" w:hint="eastAsia"/>
              </w:rPr>
              <w:t>（生成）</w:t>
            </w:r>
          </w:p>
        </w:tc>
        <w:tc>
          <w:tcPr>
            <w:tcW w:w="4955" w:type="dxa"/>
            <w:vAlign w:val="center"/>
          </w:tcPr>
          <w:p w14:paraId="79CE8B82" w14:textId="77777777" w:rsidR="0090720E" w:rsidRPr="00F004ED" w:rsidRDefault="0090720E" w:rsidP="001121A7">
            <w:pPr>
              <w:pStyle w:val="-1"/>
              <w:rPr>
                <w:kern w:val="0"/>
              </w:rPr>
            </w:pPr>
            <w:r w:rsidRPr="00985620">
              <w:rPr>
                <w:rFonts w:cs="宋体" w:hint="eastAsia"/>
              </w:rPr>
              <w:t>全称为</w:t>
            </w:r>
            <w:r w:rsidRPr="00F004ED">
              <w:t>Natural Language Generation</w:t>
            </w:r>
            <w:r w:rsidRPr="00985620">
              <w:rPr>
                <w:rFonts w:cs="宋体" w:hint="eastAsia"/>
              </w:rPr>
              <w:t>，归入</w:t>
            </w:r>
            <w:r w:rsidRPr="00F004ED">
              <w:t>Natural Language Generation</w:t>
            </w:r>
          </w:p>
        </w:tc>
      </w:tr>
      <w:tr w:rsidR="0090720E" w:rsidRPr="00F004ED" w14:paraId="6A9845FF" w14:textId="77777777" w:rsidTr="001121A7">
        <w:tc>
          <w:tcPr>
            <w:tcW w:w="3681" w:type="dxa"/>
            <w:vAlign w:val="center"/>
          </w:tcPr>
          <w:p w14:paraId="1B89100F" w14:textId="77777777" w:rsidR="0090720E" w:rsidRPr="00F004ED" w:rsidRDefault="0090720E" w:rsidP="001121A7">
            <w:pPr>
              <w:pStyle w:val="-1"/>
            </w:pPr>
            <w:r w:rsidRPr="00F004ED">
              <w:t>Summarization</w:t>
            </w:r>
            <w:r w:rsidRPr="00985620">
              <w:rPr>
                <w:rFonts w:cs="宋体" w:hint="eastAsia"/>
              </w:rPr>
              <w:t>（摘要）</w:t>
            </w:r>
          </w:p>
        </w:tc>
        <w:tc>
          <w:tcPr>
            <w:tcW w:w="4955" w:type="dxa"/>
            <w:vAlign w:val="center"/>
          </w:tcPr>
          <w:p w14:paraId="7439DB20" w14:textId="77777777" w:rsidR="0090720E" w:rsidRPr="00F004ED" w:rsidRDefault="0090720E" w:rsidP="001121A7">
            <w:pPr>
              <w:pStyle w:val="-1"/>
            </w:pPr>
            <w:r w:rsidRPr="00F004ED">
              <w:t>Summarization</w:t>
            </w:r>
          </w:p>
        </w:tc>
      </w:tr>
      <w:tr w:rsidR="0090720E" w:rsidRPr="00F004ED" w14:paraId="183FF344" w14:textId="77777777" w:rsidTr="001121A7">
        <w:tc>
          <w:tcPr>
            <w:tcW w:w="3681" w:type="dxa"/>
            <w:vAlign w:val="center"/>
          </w:tcPr>
          <w:p w14:paraId="6EC22CB6" w14:textId="77777777" w:rsidR="0090720E" w:rsidRPr="00F004ED" w:rsidRDefault="0090720E" w:rsidP="001121A7">
            <w:pPr>
              <w:pStyle w:val="-1"/>
            </w:pPr>
            <w:r w:rsidRPr="00F004ED">
              <w:t>Parsing</w:t>
            </w:r>
            <w:r w:rsidRPr="00985620">
              <w:rPr>
                <w:rFonts w:cs="宋体" w:hint="eastAsia"/>
              </w:rPr>
              <w:t>（语法分析）</w:t>
            </w:r>
          </w:p>
        </w:tc>
        <w:tc>
          <w:tcPr>
            <w:tcW w:w="4955" w:type="dxa"/>
            <w:vAlign w:val="center"/>
          </w:tcPr>
          <w:p w14:paraId="2A3A4398" w14:textId="77777777" w:rsidR="0090720E" w:rsidRPr="00F004ED" w:rsidRDefault="0090720E" w:rsidP="001121A7">
            <w:pPr>
              <w:pStyle w:val="-1"/>
            </w:pPr>
            <w:r w:rsidRPr="00F004ED">
              <w:t>Parsing</w:t>
            </w:r>
          </w:p>
        </w:tc>
      </w:tr>
      <w:tr w:rsidR="0090720E" w:rsidRPr="00F004ED" w14:paraId="1E81BEEB" w14:textId="77777777" w:rsidTr="001121A7">
        <w:tc>
          <w:tcPr>
            <w:tcW w:w="3681" w:type="dxa"/>
            <w:vAlign w:val="center"/>
          </w:tcPr>
          <w:p w14:paraId="68643165" w14:textId="77777777" w:rsidR="0090720E" w:rsidRPr="00F004ED" w:rsidRDefault="0090720E" w:rsidP="001121A7">
            <w:pPr>
              <w:pStyle w:val="-1"/>
            </w:pPr>
            <w:r w:rsidRPr="00F004ED">
              <w:t>NLP Applications</w:t>
            </w:r>
            <w:r w:rsidRPr="00985620">
              <w:rPr>
                <w:rFonts w:cs="宋体" w:hint="eastAsia"/>
              </w:rPr>
              <w:t>（</w:t>
            </w:r>
            <w:r w:rsidRPr="00F004ED">
              <w:t>NLP</w:t>
            </w:r>
            <w:r w:rsidRPr="00985620">
              <w:rPr>
                <w:rFonts w:cs="宋体" w:hint="eastAsia"/>
              </w:rPr>
              <w:t>应用）</w:t>
            </w:r>
          </w:p>
        </w:tc>
        <w:tc>
          <w:tcPr>
            <w:tcW w:w="4955" w:type="dxa"/>
            <w:vAlign w:val="center"/>
          </w:tcPr>
          <w:p w14:paraId="66C7EAA6" w14:textId="77777777" w:rsidR="0090720E" w:rsidRPr="00F004ED" w:rsidRDefault="0090720E" w:rsidP="001121A7">
            <w:pPr>
              <w:pStyle w:val="-1"/>
              <w:rPr>
                <w:kern w:val="0"/>
              </w:rPr>
            </w:pPr>
            <w:r w:rsidRPr="00F004ED">
              <w:rPr>
                <w:rFonts w:hint="eastAsia"/>
              </w:rPr>
              <w:t>过于宽泛，需要根据具体论文做具体的任务分类</w:t>
            </w:r>
          </w:p>
        </w:tc>
      </w:tr>
      <w:tr w:rsidR="0090720E" w:rsidRPr="00F004ED" w14:paraId="123967FA" w14:textId="77777777" w:rsidTr="001121A7">
        <w:tc>
          <w:tcPr>
            <w:tcW w:w="3681" w:type="dxa"/>
            <w:vAlign w:val="center"/>
          </w:tcPr>
          <w:p w14:paraId="72860453" w14:textId="77777777" w:rsidR="0090720E" w:rsidRPr="0090720E" w:rsidRDefault="0090720E" w:rsidP="001121A7">
            <w:pPr>
              <w:pStyle w:val="-1"/>
              <w:rPr>
                <w:lang w:val="fr-FR"/>
              </w:rPr>
            </w:pPr>
            <w:r w:rsidRPr="0090720E">
              <w:rPr>
                <w:lang w:val="fr-FR"/>
              </w:rPr>
              <w:t>Sentiment Analysis</w:t>
            </w:r>
            <w:r w:rsidRPr="0090720E">
              <w:rPr>
                <w:rFonts w:cs="宋体" w:hint="eastAsia"/>
                <w:lang w:val="fr-FR"/>
              </w:rPr>
              <w:t>（</w:t>
            </w:r>
            <w:r w:rsidRPr="00985620">
              <w:rPr>
                <w:rFonts w:cs="宋体" w:hint="eastAsia"/>
              </w:rPr>
              <w:t>情感分析</w:t>
            </w:r>
            <w:r w:rsidRPr="0090720E">
              <w:rPr>
                <w:rFonts w:cs="宋体" w:hint="eastAsia"/>
                <w:lang w:val="fr-FR"/>
              </w:rPr>
              <w:t>）</w:t>
            </w:r>
          </w:p>
        </w:tc>
        <w:tc>
          <w:tcPr>
            <w:tcW w:w="4955" w:type="dxa"/>
            <w:vAlign w:val="center"/>
          </w:tcPr>
          <w:p w14:paraId="1A60E4E2" w14:textId="77777777" w:rsidR="0090720E" w:rsidRPr="00F004ED" w:rsidRDefault="0090720E" w:rsidP="001121A7">
            <w:pPr>
              <w:pStyle w:val="-1"/>
            </w:pPr>
            <w:r w:rsidRPr="00985620">
              <w:rPr>
                <w:rFonts w:cs="宋体" w:hint="eastAsia"/>
              </w:rPr>
              <w:t>与</w:t>
            </w:r>
            <w:r w:rsidRPr="00F004ED">
              <w:t>Sentiment Analysis and Opinion Mining</w:t>
            </w:r>
            <w:r w:rsidRPr="00985620">
              <w:rPr>
                <w:rFonts w:cs="宋体" w:hint="eastAsia"/>
              </w:rPr>
              <w:t>合并，合并后为</w:t>
            </w:r>
            <w:r w:rsidRPr="00F004ED">
              <w:t>Sentiment Analysis and Opinion Mining</w:t>
            </w:r>
          </w:p>
        </w:tc>
      </w:tr>
      <w:tr w:rsidR="0090720E" w:rsidRPr="00F004ED" w14:paraId="1B2DDDFB" w14:textId="77777777" w:rsidTr="001121A7">
        <w:tc>
          <w:tcPr>
            <w:tcW w:w="3681" w:type="dxa"/>
            <w:vAlign w:val="center"/>
          </w:tcPr>
          <w:p w14:paraId="3F56AC4D" w14:textId="77777777" w:rsidR="0090720E" w:rsidRPr="00F004ED" w:rsidRDefault="0090720E" w:rsidP="001121A7">
            <w:pPr>
              <w:pStyle w:val="-1"/>
            </w:pPr>
            <w:r w:rsidRPr="00F004ED">
              <w:t>Dialogue and Interactive Systems</w:t>
            </w:r>
            <w:r w:rsidRPr="00985620">
              <w:rPr>
                <w:rFonts w:cs="宋体" w:hint="eastAsia"/>
              </w:rPr>
              <w:t>（对话与交互式系统）</w:t>
            </w:r>
          </w:p>
        </w:tc>
        <w:tc>
          <w:tcPr>
            <w:tcW w:w="4955" w:type="dxa"/>
            <w:vAlign w:val="center"/>
          </w:tcPr>
          <w:p w14:paraId="7B1CCE93" w14:textId="77777777" w:rsidR="0090720E" w:rsidRPr="00F004ED" w:rsidRDefault="0090720E" w:rsidP="001121A7">
            <w:pPr>
              <w:pStyle w:val="-1"/>
            </w:pPr>
            <w:r w:rsidRPr="00985620">
              <w:rPr>
                <w:rFonts w:cs="宋体" w:hint="eastAsia"/>
              </w:rPr>
              <w:t>与</w:t>
            </w:r>
            <w:r w:rsidRPr="00F004ED">
              <w:t>Dialogue</w:t>
            </w:r>
            <w:r w:rsidRPr="00985620">
              <w:rPr>
                <w:rFonts w:cs="宋体" w:hint="eastAsia"/>
              </w:rPr>
              <w:t>合并，合并后为</w:t>
            </w:r>
            <w:r w:rsidRPr="00F004ED">
              <w:t>Dialogue</w:t>
            </w:r>
          </w:p>
        </w:tc>
      </w:tr>
      <w:tr w:rsidR="0090720E" w:rsidRPr="00F004ED" w14:paraId="2E7238A5" w14:textId="77777777" w:rsidTr="001121A7">
        <w:tc>
          <w:tcPr>
            <w:tcW w:w="3681" w:type="dxa"/>
            <w:vAlign w:val="center"/>
          </w:tcPr>
          <w:p w14:paraId="49A9B455" w14:textId="77777777" w:rsidR="0090720E" w:rsidRPr="00F004ED" w:rsidRDefault="0090720E" w:rsidP="001121A7">
            <w:pPr>
              <w:pStyle w:val="-1"/>
            </w:pPr>
            <w:r w:rsidRPr="00F004ED">
              <w:lastRenderedPageBreak/>
              <w:t>Discourse</w:t>
            </w:r>
            <w:r w:rsidRPr="00985620">
              <w:rPr>
                <w:rFonts w:cs="宋体" w:hint="eastAsia"/>
              </w:rPr>
              <w:t>（话语分析）</w:t>
            </w:r>
          </w:p>
        </w:tc>
        <w:tc>
          <w:tcPr>
            <w:tcW w:w="4955" w:type="dxa"/>
            <w:vAlign w:val="center"/>
          </w:tcPr>
          <w:p w14:paraId="0E780C08" w14:textId="77777777" w:rsidR="0090720E" w:rsidRPr="00F004ED" w:rsidRDefault="0090720E" w:rsidP="001121A7">
            <w:pPr>
              <w:pStyle w:val="-1"/>
            </w:pPr>
            <w:r w:rsidRPr="00F004ED">
              <w:t>Discourse</w:t>
            </w:r>
          </w:p>
        </w:tc>
      </w:tr>
      <w:tr w:rsidR="0090720E" w:rsidRPr="00F004ED" w14:paraId="244A5D3B" w14:textId="77777777" w:rsidTr="001121A7">
        <w:tc>
          <w:tcPr>
            <w:tcW w:w="3681" w:type="dxa"/>
            <w:vAlign w:val="center"/>
          </w:tcPr>
          <w:p w14:paraId="6EF3CC15" w14:textId="77777777" w:rsidR="0090720E" w:rsidRPr="00F004ED" w:rsidRDefault="0090720E" w:rsidP="001121A7">
            <w:pPr>
              <w:pStyle w:val="-1"/>
            </w:pPr>
            <w:r w:rsidRPr="00F004ED">
              <w:t>Resources and Evaluation</w:t>
            </w:r>
            <w:r w:rsidRPr="00985620">
              <w:rPr>
                <w:rFonts w:cs="宋体" w:hint="eastAsia"/>
              </w:rPr>
              <w:t>（资源与评估）</w:t>
            </w:r>
          </w:p>
        </w:tc>
        <w:tc>
          <w:tcPr>
            <w:tcW w:w="4955" w:type="dxa"/>
            <w:vAlign w:val="center"/>
          </w:tcPr>
          <w:p w14:paraId="19E94009" w14:textId="77777777" w:rsidR="0090720E" w:rsidRPr="00F004ED" w:rsidRDefault="0090720E" w:rsidP="001121A7">
            <w:pPr>
              <w:pStyle w:val="-1"/>
            </w:pPr>
            <w:r w:rsidRPr="00F004ED">
              <w:t>Resources and Evaluation</w:t>
            </w:r>
          </w:p>
        </w:tc>
      </w:tr>
      <w:tr w:rsidR="0090720E" w:rsidRPr="00F004ED" w14:paraId="2297DFF1" w14:textId="77777777" w:rsidTr="001121A7">
        <w:tc>
          <w:tcPr>
            <w:tcW w:w="3681" w:type="dxa"/>
            <w:vAlign w:val="center"/>
          </w:tcPr>
          <w:p w14:paraId="53E7709B" w14:textId="77777777" w:rsidR="0090720E" w:rsidRPr="00F004ED" w:rsidRDefault="0090720E" w:rsidP="001121A7">
            <w:pPr>
              <w:pStyle w:val="-1"/>
            </w:pPr>
            <w:r w:rsidRPr="00F004ED">
              <w:t xml:space="preserve">Machine Translation and </w:t>
            </w:r>
            <w:proofErr w:type="spellStart"/>
            <w:r w:rsidRPr="00F004ED">
              <w:t>Multilinguality</w:t>
            </w:r>
            <w:proofErr w:type="spellEnd"/>
            <w:r w:rsidRPr="00985620">
              <w:rPr>
                <w:rFonts w:cs="宋体" w:hint="eastAsia"/>
              </w:rPr>
              <w:t>（机器翻译与多语言）</w:t>
            </w:r>
          </w:p>
        </w:tc>
        <w:tc>
          <w:tcPr>
            <w:tcW w:w="4955" w:type="dxa"/>
            <w:vAlign w:val="center"/>
          </w:tcPr>
          <w:p w14:paraId="70D7D1C8" w14:textId="77777777" w:rsidR="0090720E" w:rsidRPr="00F004ED" w:rsidRDefault="0090720E" w:rsidP="001121A7">
            <w:pPr>
              <w:pStyle w:val="-1"/>
            </w:pPr>
            <w:r w:rsidRPr="00985620">
              <w:rPr>
                <w:rFonts w:cs="宋体" w:hint="eastAsia"/>
              </w:rPr>
              <w:t>与</w:t>
            </w:r>
            <w:r w:rsidRPr="00F004ED">
              <w:t>Machine Translation</w:t>
            </w:r>
            <w:r w:rsidRPr="00985620">
              <w:rPr>
                <w:rFonts w:cs="宋体" w:hint="eastAsia"/>
              </w:rPr>
              <w:t>合并，合并后为</w:t>
            </w:r>
            <w:r w:rsidRPr="00F004ED">
              <w:t>Machine Translation</w:t>
            </w:r>
          </w:p>
        </w:tc>
      </w:tr>
      <w:tr w:rsidR="0090720E" w:rsidRPr="00F004ED" w14:paraId="6E7FD8E0" w14:textId="77777777" w:rsidTr="001121A7">
        <w:tc>
          <w:tcPr>
            <w:tcW w:w="3681" w:type="dxa"/>
            <w:vAlign w:val="center"/>
          </w:tcPr>
          <w:p w14:paraId="3776E4D0" w14:textId="77777777" w:rsidR="0090720E" w:rsidRPr="00F004ED" w:rsidRDefault="0090720E" w:rsidP="001121A7">
            <w:pPr>
              <w:pStyle w:val="-1"/>
            </w:pPr>
            <w:r w:rsidRPr="00F004ED">
              <w:t>Dialogue</w:t>
            </w:r>
            <w:r w:rsidRPr="00985620">
              <w:rPr>
                <w:rFonts w:cs="宋体" w:hint="eastAsia"/>
              </w:rPr>
              <w:t>（对话）</w:t>
            </w:r>
          </w:p>
        </w:tc>
        <w:tc>
          <w:tcPr>
            <w:tcW w:w="4955" w:type="dxa"/>
            <w:vAlign w:val="center"/>
          </w:tcPr>
          <w:p w14:paraId="6734C53E" w14:textId="77777777" w:rsidR="0090720E" w:rsidRPr="00F004ED" w:rsidRDefault="0090720E" w:rsidP="001121A7">
            <w:pPr>
              <w:pStyle w:val="-1"/>
            </w:pPr>
            <w:r w:rsidRPr="00F004ED">
              <w:t>Dialogue</w:t>
            </w:r>
          </w:p>
        </w:tc>
      </w:tr>
      <w:tr w:rsidR="0090720E" w:rsidRPr="00F004ED" w14:paraId="374FEE87" w14:textId="77777777" w:rsidTr="001121A7">
        <w:tc>
          <w:tcPr>
            <w:tcW w:w="3681" w:type="dxa"/>
            <w:vAlign w:val="center"/>
          </w:tcPr>
          <w:p w14:paraId="39B00528" w14:textId="77777777" w:rsidR="0090720E" w:rsidRPr="00F004ED" w:rsidRDefault="0090720E" w:rsidP="001121A7">
            <w:pPr>
              <w:pStyle w:val="-1"/>
            </w:pPr>
            <w:r w:rsidRPr="00F004ED">
              <w:t>Social Media</w:t>
            </w:r>
            <w:r w:rsidRPr="00985620">
              <w:rPr>
                <w:rFonts w:cs="宋体" w:hint="eastAsia"/>
              </w:rPr>
              <w:t>（社交媒体）</w:t>
            </w:r>
          </w:p>
        </w:tc>
        <w:tc>
          <w:tcPr>
            <w:tcW w:w="4955" w:type="dxa"/>
            <w:vAlign w:val="center"/>
          </w:tcPr>
          <w:p w14:paraId="30C2AC12" w14:textId="77777777" w:rsidR="0090720E" w:rsidRPr="00F004ED" w:rsidRDefault="0090720E" w:rsidP="001121A7">
            <w:pPr>
              <w:pStyle w:val="-1"/>
            </w:pPr>
            <w:r w:rsidRPr="00985620">
              <w:rPr>
                <w:rFonts w:cs="宋体" w:hint="eastAsia"/>
              </w:rPr>
              <w:t>与</w:t>
            </w:r>
            <w:r w:rsidRPr="00F004ED">
              <w:t>NLP for the Web and Social Media</w:t>
            </w:r>
            <w:r w:rsidRPr="00985620">
              <w:rPr>
                <w:rFonts w:cs="宋体" w:hint="eastAsia"/>
              </w:rPr>
              <w:t>合并，合并后为</w:t>
            </w:r>
            <w:r w:rsidRPr="00F004ED">
              <w:t>NLP for the Web and Social Media</w:t>
            </w:r>
          </w:p>
        </w:tc>
      </w:tr>
      <w:tr w:rsidR="0090720E" w:rsidRPr="00F004ED" w14:paraId="7364178A" w14:textId="77777777" w:rsidTr="001121A7">
        <w:tc>
          <w:tcPr>
            <w:tcW w:w="3681" w:type="dxa"/>
            <w:vAlign w:val="center"/>
          </w:tcPr>
          <w:p w14:paraId="107E8F88" w14:textId="77777777" w:rsidR="0090720E" w:rsidRPr="00F004ED" w:rsidRDefault="0090720E" w:rsidP="001121A7">
            <w:pPr>
              <w:pStyle w:val="-1"/>
            </w:pPr>
            <w:r w:rsidRPr="00F004ED">
              <w:t>Information Retrieval</w:t>
            </w:r>
            <w:r w:rsidRPr="00985620">
              <w:rPr>
                <w:rFonts w:cs="宋体" w:hint="eastAsia"/>
              </w:rPr>
              <w:t>（信息检索）</w:t>
            </w:r>
          </w:p>
        </w:tc>
        <w:tc>
          <w:tcPr>
            <w:tcW w:w="4955" w:type="dxa"/>
            <w:vAlign w:val="center"/>
          </w:tcPr>
          <w:p w14:paraId="625509C1" w14:textId="77777777" w:rsidR="0090720E" w:rsidRPr="00F004ED" w:rsidRDefault="0090720E" w:rsidP="001121A7">
            <w:pPr>
              <w:pStyle w:val="-1"/>
            </w:pPr>
            <w:r w:rsidRPr="00F004ED">
              <w:t>Information Retrieval</w:t>
            </w:r>
          </w:p>
        </w:tc>
      </w:tr>
      <w:tr w:rsidR="0090720E" w:rsidRPr="00F004ED" w14:paraId="60E6742C" w14:textId="77777777" w:rsidTr="001121A7">
        <w:tc>
          <w:tcPr>
            <w:tcW w:w="3681" w:type="dxa"/>
            <w:vAlign w:val="center"/>
          </w:tcPr>
          <w:p w14:paraId="61E7EE96" w14:textId="77777777" w:rsidR="0090720E" w:rsidRPr="00F004ED" w:rsidRDefault="0090720E" w:rsidP="001121A7">
            <w:pPr>
              <w:pStyle w:val="-1"/>
            </w:pPr>
            <w:r w:rsidRPr="00F004ED">
              <w:t>Language Resources and Evaluation</w:t>
            </w:r>
            <w:r w:rsidRPr="00985620">
              <w:rPr>
                <w:rFonts w:cs="宋体" w:hint="eastAsia"/>
              </w:rPr>
              <w:t>（语言资源与评估）</w:t>
            </w:r>
          </w:p>
        </w:tc>
        <w:tc>
          <w:tcPr>
            <w:tcW w:w="4955" w:type="dxa"/>
            <w:vAlign w:val="center"/>
          </w:tcPr>
          <w:p w14:paraId="19B8C83C" w14:textId="77777777" w:rsidR="0090720E" w:rsidRPr="00F004ED" w:rsidRDefault="0090720E" w:rsidP="001121A7">
            <w:pPr>
              <w:pStyle w:val="-1"/>
            </w:pPr>
            <w:r w:rsidRPr="00985620">
              <w:rPr>
                <w:rFonts w:cs="宋体" w:hint="eastAsia"/>
              </w:rPr>
              <w:t>与</w:t>
            </w:r>
            <w:r w:rsidRPr="00F004ED">
              <w:t>Resources and Evaluation</w:t>
            </w:r>
            <w:r w:rsidRPr="00985620">
              <w:rPr>
                <w:rFonts w:cs="宋体" w:hint="eastAsia"/>
              </w:rPr>
              <w:t>合并，合并后为</w:t>
            </w:r>
            <w:r w:rsidRPr="00F004ED">
              <w:t>Resources and Evaluation</w:t>
            </w:r>
          </w:p>
        </w:tc>
      </w:tr>
      <w:tr w:rsidR="0090720E" w:rsidRPr="00F004ED" w14:paraId="2D2222C3" w14:textId="77777777" w:rsidTr="001121A7">
        <w:tc>
          <w:tcPr>
            <w:tcW w:w="3681" w:type="dxa"/>
            <w:vAlign w:val="center"/>
          </w:tcPr>
          <w:p w14:paraId="040395AD" w14:textId="77777777" w:rsidR="0090720E" w:rsidRPr="00F004ED" w:rsidRDefault="0090720E" w:rsidP="001121A7">
            <w:pPr>
              <w:pStyle w:val="-1"/>
            </w:pPr>
            <w:r w:rsidRPr="00F004ED">
              <w:t>Spoken Language + IR</w:t>
            </w:r>
            <w:r w:rsidRPr="00985620">
              <w:rPr>
                <w:rFonts w:cs="宋体" w:hint="eastAsia"/>
              </w:rPr>
              <w:t>（口语</w:t>
            </w:r>
            <w:r w:rsidRPr="00F004ED">
              <w:t>+</w:t>
            </w:r>
            <w:r w:rsidRPr="00985620">
              <w:rPr>
                <w:rFonts w:cs="宋体" w:hint="eastAsia"/>
              </w:rPr>
              <w:t>信息检索）</w:t>
            </w:r>
          </w:p>
        </w:tc>
        <w:tc>
          <w:tcPr>
            <w:tcW w:w="4955" w:type="dxa"/>
            <w:vAlign w:val="center"/>
          </w:tcPr>
          <w:p w14:paraId="1891D196" w14:textId="77777777" w:rsidR="0090720E" w:rsidRPr="00F004ED" w:rsidRDefault="0090720E" w:rsidP="001121A7">
            <w:pPr>
              <w:pStyle w:val="-1"/>
            </w:pPr>
            <w:r w:rsidRPr="00985620">
              <w:rPr>
                <w:rFonts w:cs="宋体" w:hint="eastAsia"/>
              </w:rPr>
              <w:t>与</w:t>
            </w:r>
            <w:r w:rsidRPr="00F004ED">
              <w:t>Information Retrieval</w:t>
            </w:r>
            <w:r w:rsidRPr="00985620">
              <w:rPr>
                <w:rFonts w:cs="宋体" w:hint="eastAsia"/>
              </w:rPr>
              <w:t>合并，合并后为</w:t>
            </w:r>
            <w:r w:rsidRPr="00F004ED">
              <w:t>Information Retrieval</w:t>
            </w:r>
          </w:p>
        </w:tc>
      </w:tr>
      <w:tr w:rsidR="0090720E" w:rsidRPr="00F004ED" w14:paraId="0E521789" w14:textId="77777777" w:rsidTr="001121A7">
        <w:tc>
          <w:tcPr>
            <w:tcW w:w="3681" w:type="dxa"/>
            <w:vAlign w:val="center"/>
          </w:tcPr>
          <w:p w14:paraId="119C6052" w14:textId="77777777" w:rsidR="0090720E" w:rsidRPr="00F004ED" w:rsidRDefault="0090720E" w:rsidP="001121A7">
            <w:pPr>
              <w:pStyle w:val="-1"/>
            </w:pPr>
            <w:proofErr w:type="spellStart"/>
            <w:r w:rsidRPr="00F004ED">
              <w:t>Multilinguality</w:t>
            </w:r>
            <w:proofErr w:type="spellEnd"/>
            <w:r w:rsidRPr="00985620">
              <w:rPr>
                <w:rFonts w:cs="宋体" w:hint="eastAsia"/>
              </w:rPr>
              <w:t>（多语言）</w:t>
            </w:r>
          </w:p>
        </w:tc>
        <w:tc>
          <w:tcPr>
            <w:tcW w:w="4955" w:type="dxa"/>
            <w:vAlign w:val="center"/>
          </w:tcPr>
          <w:p w14:paraId="3727D639" w14:textId="77777777" w:rsidR="0090720E" w:rsidRPr="00F004ED" w:rsidRDefault="0090720E" w:rsidP="001121A7">
            <w:pPr>
              <w:pStyle w:val="-1"/>
            </w:pPr>
            <w:r w:rsidRPr="00985620">
              <w:rPr>
                <w:rFonts w:cs="宋体" w:hint="eastAsia"/>
              </w:rPr>
              <w:t>与</w:t>
            </w:r>
            <w:r w:rsidRPr="00F004ED">
              <w:t>Machine Translation</w:t>
            </w:r>
            <w:r w:rsidRPr="00985620">
              <w:rPr>
                <w:rFonts w:cs="宋体" w:hint="eastAsia"/>
              </w:rPr>
              <w:t>合并，合并后为</w:t>
            </w:r>
            <w:r w:rsidRPr="00F004ED">
              <w:t>Machine Translation</w:t>
            </w:r>
          </w:p>
        </w:tc>
      </w:tr>
      <w:tr w:rsidR="0090720E" w:rsidRPr="00F004ED" w14:paraId="6D573AAD" w14:textId="77777777" w:rsidTr="001121A7">
        <w:tc>
          <w:tcPr>
            <w:tcW w:w="3681" w:type="dxa"/>
            <w:vAlign w:val="center"/>
          </w:tcPr>
          <w:p w14:paraId="7E5D998A" w14:textId="77777777" w:rsidR="0090720E" w:rsidRPr="00F004ED" w:rsidRDefault="0090720E" w:rsidP="001121A7">
            <w:pPr>
              <w:pStyle w:val="-1"/>
            </w:pPr>
            <w:r w:rsidRPr="00F004ED">
              <w:t>Sentiment Analysis and Argument Mining</w:t>
            </w:r>
            <w:r w:rsidRPr="00985620">
              <w:rPr>
                <w:rFonts w:cs="宋体" w:hint="eastAsia"/>
              </w:rPr>
              <w:t>（情感分析</w:t>
            </w:r>
            <w:proofErr w:type="gramStart"/>
            <w:r w:rsidRPr="00985620">
              <w:rPr>
                <w:rFonts w:cs="宋体" w:hint="eastAsia"/>
              </w:rPr>
              <w:t>与论元挖掘</w:t>
            </w:r>
            <w:proofErr w:type="gramEnd"/>
            <w:r w:rsidRPr="00985620">
              <w:rPr>
                <w:rFonts w:cs="宋体" w:hint="eastAsia"/>
              </w:rPr>
              <w:t>）</w:t>
            </w:r>
          </w:p>
        </w:tc>
        <w:tc>
          <w:tcPr>
            <w:tcW w:w="4955" w:type="dxa"/>
            <w:vAlign w:val="center"/>
          </w:tcPr>
          <w:p w14:paraId="67D83ADE" w14:textId="77777777" w:rsidR="0090720E" w:rsidRPr="00F004ED" w:rsidRDefault="0090720E" w:rsidP="001121A7">
            <w:pPr>
              <w:pStyle w:val="-1"/>
            </w:pPr>
            <w:r w:rsidRPr="00985620">
              <w:rPr>
                <w:rFonts w:cs="宋体" w:hint="eastAsia"/>
              </w:rPr>
              <w:t>与</w:t>
            </w:r>
            <w:r w:rsidRPr="00F004ED">
              <w:t>Sentiment Analysis and Opinion Mining</w:t>
            </w:r>
            <w:r w:rsidRPr="00985620">
              <w:rPr>
                <w:rFonts w:cs="宋体" w:hint="eastAsia"/>
              </w:rPr>
              <w:t>合并，合并后为</w:t>
            </w:r>
            <w:r w:rsidRPr="00F004ED">
              <w:t>Sentiment Analysis and Opinion Mining</w:t>
            </w:r>
          </w:p>
        </w:tc>
      </w:tr>
      <w:tr w:rsidR="0090720E" w:rsidRPr="00F004ED" w14:paraId="2A5A315C" w14:textId="77777777" w:rsidTr="001121A7">
        <w:tc>
          <w:tcPr>
            <w:tcW w:w="3681" w:type="dxa"/>
            <w:vAlign w:val="center"/>
          </w:tcPr>
          <w:p w14:paraId="4672EB7E" w14:textId="77777777" w:rsidR="0090720E" w:rsidRPr="00F004ED" w:rsidRDefault="0090720E" w:rsidP="001121A7">
            <w:pPr>
              <w:pStyle w:val="-1"/>
            </w:pPr>
            <w:r w:rsidRPr="00F004ED">
              <w:t>Phonology, Morphology and Word Segmentation</w:t>
            </w:r>
            <w:r w:rsidRPr="00985620">
              <w:rPr>
                <w:rFonts w:cs="宋体" w:hint="eastAsia"/>
              </w:rPr>
              <w:t>（音韵学、形态学与分词）</w:t>
            </w:r>
          </w:p>
        </w:tc>
        <w:tc>
          <w:tcPr>
            <w:tcW w:w="4955" w:type="dxa"/>
            <w:vAlign w:val="center"/>
          </w:tcPr>
          <w:p w14:paraId="41C1294C" w14:textId="77777777" w:rsidR="0090720E" w:rsidRPr="00F004ED" w:rsidRDefault="0090720E" w:rsidP="001121A7">
            <w:pPr>
              <w:pStyle w:val="-1"/>
            </w:pPr>
            <w:r w:rsidRPr="00985620">
              <w:rPr>
                <w:rFonts w:cs="宋体" w:hint="eastAsia"/>
              </w:rPr>
              <w:t>细分为</w:t>
            </w:r>
            <w:r w:rsidRPr="00F004ED">
              <w:t>Phonology</w:t>
            </w:r>
            <w:r w:rsidRPr="00985620">
              <w:rPr>
                <w:rFonts w:cs="宋体" w:hint="eastAsia"/>
              </w:rPr>
              <w:t>、</w:t>
            </w:r>
            <w:r w:rsidRPr="00F004ED">
              <w:t xml:space="preserve"> Morphology </w:t>
            </w:r>
            <w:r w:rsidRPr="00985620">
              <w:rPr>
                <w:rFonts w:cs="宋体" w:hint="eastAsia"/>
              </w:rPr>
              <w:t>、</w:t>
            </w:r>
            <w:r w:rsidRPr="00F004ED">
              <w:t xml:space="preserve"> Word Segmentation</w:t>
            </w:r>
            <w:r w:rsidRPr="00985620">
              <w:rPr>
                <w:rFonts w:cs="宋体" w:hint="eastAsia"/>
              </w:rPr>
              <w:t>三个任务，根据具体论文做判定</w:t>
            </w:r>
          </w:p>
        </w:tc>
      </w:tr>
      <w:tr w:rsidR="0090720E" w:rsidRPr="00F004ED" w14:paraId="6DF51832" w14:textId="77777777" w:rsidTr="001121A7">
        <w:tc>
          <w:tcPr>
            <w:tcW w:w="3681" w:type="dxa"/>
            <w:vAlign w:val="center"/>
          </w:tcPr>
          <w:p w14:paraId="61246DB6" w14:textId="77777777" w:rsidR="0090720E" w:rsidRPr="00F004ED" w:rsidRDefault="0090720E" w:rsidP="001121A7">
            <w:pPr>
              <w:pStyle w:val="-1"/>
            </w:pPr>
            <w:r w:rsidRPr="00F004ED">
              <w:t>Syntax</w:t>
            </w:r>
            <w:r w:rsidRPr="00985620">
              <w:rPr>
                <w:rFonts w:cs="宋体" w:hint="eastAsia"/>
              </w:rPr>
              <w:t>（句法分析）</w:t>
            </w:r>
          </w:p>
        </w:tc>
        <w:tc>
          <w:tcPr>
            <w:tcW w:w="4955" w:type="dxa"/>
            <w:vAlign w:val="center"/>
          </w:tcPr>
          <w:p w14:paraId="4D91D069" w14:textId="77777777" w:rsidR="0090720E" w:rsidRPr="00F004ED" w:rsidRDefault="0090720E" w:rsidP="001121A7">
            <w:pPr>
              <w:pStyle w:val="-1"/>
            </w:pPr>
            <w:r w:rsidRPr="00F004ED">
              <w:t>Syntax</w:t>
            </w:r>
          </w:p>
        </w:tc>
      </w:tr>
      <w:tr w:rsidR="0090720E" w:rsidRPr="00F004ED" w14:paraId="4183F408" w14:textId="77777777" w:rsidTr="001121A7">
        <w:tc>
          <w:tcPr>
            <w:tcW w:w="3681" w:type="dxa"/>
            <w:vAlign w:val="center"/>
          </w:tcPr>
          <w:p w14:paraId="6EAE1E03" w14:textId="77777777" w:rsidR="0090720E" w:rsidRPr="00F004ED" w:rsidRDefault="0090720E" w:rsidP="001121A7">
            <w:pPr>
              <w:pStyle w:val="-1"/>
              <w:rPr>
                <w:kern w:val="0"/>
              </w:rPr>
            </w:pPr>
            <w:r w:rsidRPr="00F004ED">
              <w:t>Spoken Language Processing</w:t>
            </w:r>
            <w:r w:rsidRPr="00985620">
              <w:rPr>
                <w:rFonts w:cs="宋体" w:hint="eastAsia"/>
              </w:rPr>
              <w:t>（口语处理）</w:t>
            </w:r>
          </w:p>
        </w:tc>
        <w:tc>
          <w:tcPr>
            <w:tcW w:w="4955" w:type="dxa"/>
            <w:vAlign w:val="center"/>
          </w:tcPr>
          <w:p w14:paraId="28C25001" w14:textId="77777777" w:rsidR="0090720E" w:rsidRPr="00F004ED" w:rsidRDefault="0090720E" w:rsidP="001121A7">
            <w:pPr>
              <w:pStyle w:val="-1"/>
              <w:rPr>
                <w:kern w:val="0"/>
              </w:rPr>
            </w:pPr>
            <w:r w:rsidRPr="00F004ED">
              <w:t>Spoken Language Processing</w:t>
            </w:r>
          </w:p>
        </w:tc>
      </w:tr>
      <w:tr w:rsidR="0090720E" w:rsidRPr="00F004ED" w14:paraId="3D306073" w14:textId="77777777" w:rsidTr="001121A7">
        <w:tc>
          <w:tcPr>
            <w:tcW w:w="3681" w:type="dxa"/>
            <w:vAlign w:val="center"/>
          </w:tcPr>
          <w:p w14:paraId="7E359D2F" w14:textId="77777777" w:rsidR="0090720E" w:rsidRPr="0090720E" w:rsidRDefault="0090720E" w:rsidP="001121A7">
            <w:pPr>
              <w:pStyle w:val="-1"/>
              <w:rPr>
                <w:lang w:val="fr-FR"/>
              </w:rPr>
            </w:pPr>
            <w:r w:rsidRPr="0090720E">
              <w:rPr>
                <w:lang w:val="fr-FR"/>
              </w:rPr>
              <w:t>Sentiment</w:t>
            </w:r>
            <w:r w:rsidRPr="0090720E">
              <w:rPr>
                <w:rFonts w:cs="宋体" w:hint="eastAsia"/>
                <w:lang w:val="fr-FR"/>
              </w:rPr>
              <w:t>（</w:t>
            </w:r>
            <w:r w:rsidRPr="00985620">
              <w:rPr>
                <w:rFonts w:cs="宋体" w:hint="eastAsia"/>
              </w:rPr>
              <w:t>情感分析</w:t>
            </w:r>
            <w:r w:rsidRPr="0090720E">
              <w:rPr>
                <w:rFonts w:cs="宋体" w:hint="eastAsia"/>
                <w:lang w:val="fr-FR"/>
              </w:rPr>
              <w:t>）</w:t>
            </w:r>
          </w:p>
        </w:tc>
        <w:tc>
          <w:tcPr>
            <w:tcW w:w="4955" w:type="dxa"/>
            <w:vAlign w:val="center"/>
          </w:tcPr>
          <w:p w14:paraId="69DC22CF" w14:textId="77777777" w:rsidR="0090720E" w:rsidRPr="00F004ED" w:rsidRDefault="0090720E" w:rsidP="001121A7">
            <w:pPr>
              <w:pStyle w:val="-1"/>
            </w:pPr>
            <w:r w:rsidRPr="00985620">
              <w:rPr>
                <w:rFonts w:cs="宋体" w:hint="eastAsia"/>
              </w:rPr>
              <w:t>与</w:t>
            </w:r>
            <w:r w:rsidRPr="00F004ED">
              <w:t>Sentiment Analysis and Opinion Mining</w:t>
            </w:r>
            <w:r w:rsidRPr="00985620">
              <w:rPr>
                <w:rFonts w:cs="宋体" w:hint="eastAsia"/>
              </w:rPr>
              <w:t>合并，合并后为</w:t>
            </w:r>
            <w:r w:rsidRPr="00F004ED">
              <w:t>Sentiment Analysis and Opinion Mining</w:t>
            </w:r>
          </w:p>
        </w:tc>
      </w:tr>
      <w:tr w:rsidR="0090720E" w:rsidRPr="00F004ED" w14:paraId="76B8F373" w14:textId="77777777" w:rsidTr="001121A7">
        <w:tc>
          <w:tcPr>
            <w:tcW w:w="3681" w:type="dxa"/>
            <w:vAlign w:val="center"/>
          </w:tcPr>
          <w:p w14:paraId="03F10249" w14:textId="77777777" w:rsidR="0090720E" w:rsidRPr="00F004ED" w:rsidRDefault="0090720E" w:rsidP="001121A7">
            <w:pPr>
              <w:pStyle w:val="-1"/>
            </w:pPr>
            <w:r w:rsidRPr="00F004ED">
              <w:t>Lexical Semantics</w:t>
            </w:r>
            <w:r w:rsidRPr="00985620">
              <w:rPr>
                <w:rFonts w:cs="宋体" w:hint="eastAsia"/>
              </w:rPr>
              <w:t>（词汇语义学）</w:t>
            </w:r>
          </w:p>
        </w:tc>
        <w:tc>
          <w:tcPr>
            <w:tcW w:w="4955" w:type="dxa"/>
            <w:vAlign w:val="center"/>
          </w:tcPr>
          <w:p w14:paraId="4FF14A37" w14:textId="77777777" w:rsidR="0090720E" w:rsidRPr="00F004ED" w:rsidRDefault="0090720E" w:rsidP="001121A7">
            <w:pPr>
              <w:pStyle w:val="-1"/>
            </w:pPr>
            <w:r w:rsidRPr="00985620">
              <w:rPr>
                <w:rFonts w:cs="宋体" w:hint="eastAsia"/>
              </w:rPr>
              <w:t>归入</w:t>
            </w:r>
            <w:r w:rsidRPr="00F004ED">
              <w:t>Semantics</w:t>
            </w:r>
          </w:p>
        </w:tc>
      </w:tr>
      <w:tr w:rsidR="0090720E" w:rsidRPr="00F004ED" w14:paraId="52B86B56" w14:textId="77777777" w:rsidTr="001121A7">
        <w:tc>
          <w:tcPr>
            <w:tcW w:w="3681" w:type="dxa"/>
            <w:vAlign w:val="center"/>
          </w:tcPr>
          <w:p w14:paraId="306069F4" w14:textId="77777777" w:rsidR="0090720E" w:rsidRPr="00F004ED" w:rsidRDefault="0090720E" w:rsidP="001121A7">
            <w:pPr>
              <w:pStyle w:val="-1"/>
            </w:pPr>
            <w:r w:rsidRPr="00F004ED">
              <w:t>Vision, Robotics, Multimodal and Grounding</w:t>
            </w:r>
            <w:r w:rsidRPr="00985620">
              <w:rPr>
                <w:rFonts w:cs="宋体" w:hint="eastAsia"/>
              </w:rPr>
              <w:t>（视觉、机器人、多模态等）</w:t>
            </w:r>
          </w:p>
        </w:tc>
        <w:tc>
          <w:tcPr>
            <w:tcW w:w="4955" w:type="dxa"/>
            <w:vAlign w:val="center"/>
          </w:tcPr>
          <w:p w14:paraId="7DCD941F" w14:textId="77777777" w:rsidR="0090720E" w:rsidRPr="00F004ED" w:rsidRDefault="0090720E" w:rsidP="001121A7">
            <w:pPr>
              <w:pStyle w:val="-1"/>
            </w:pPr>
            <w:r w:rsidRPr="00F004ED">
              <w:t>Vision, Robotics, Multimodal and Grounding</w:t>
            </w:r>
            <w:r w:rsidRPr="00985620">
              <w:rPr>
                <w:rFonts w:cs="宋体" w:hint="eastAsia"/>
              </w:rPr>
              <w:t>等归入</w:t>
            </w:r>
            <w:r w:rsidRPr="00F004ED">
              <w:t>Natural Language in Multimodal and Multimedia Systems</w:t>
            </w:r>
          </w:p>
        </w:tc>
      </w:tr>
      <w:tr w:rsidR="0090720E" w:rsidRPr="00F004ED" w14:paraId="59B517FE" w14:textId="77777777" w:rsidTr="001121A7">
        <w:tc>
          <w:tcPr>
            <w:tcW w:w="3681" w:type="dxa"/>
            <w:vAlign w:val="center"/>
          </w:tcPr>
          <w:p w14:paraId="07FAA8AC" w14:textId="77777777" w:rsidR="0090720E" w:rsidRPr="00F004ED" w:rsidRDefault="0090720E" w:rsidP="001121A7">
            <w:pPr>
              <w:pStyle w:val="-1"/>
            </w:pPr>
            <w:r w:rsidRPr="00F004ED">
              <w:t>Sentiment Analysis and Opinion Mining</w:t>
            </w:r>
            <w:r w:rsidRPr="00985620">
              <w:rPr>
                <w:rFonts w:cs="宋体" w:hint="eastAsia"/>
              </w:rPr>
              <w:t>（情感分析与观点挖掘）</w:t>
            </w:r>
          </w:p>
        </w:tc>
        <w:tc>
          <w:tcPr>
            <w:tcW w:w="4955" w:type="dxa"/>
            <w:vAlign w:val="center"/>
          </w:tcPr>
          <w:p w14:paraId="36258D93" w14:textId="77777777" w:rsidR="0090720E" w:rsidRPr="00F004ED" w:rsidRDefault="0090720E" w:rsidP="001121A7">
            <w:pPr>
              <w:pStyle w:val="-1"/>
            </w:pPr>
            <w:r w:rsidRPr="00F004ED">
              <w:t>Sentiment Analysis and Opinion Mining</w:t>
            </w:r>
          </w:p>
        </w:tc>
      </w:tr>
      <w:tr w:rsidR="0090720E" w:rsidRPr="00F004ED" w14:paraId="395FC8BB" w14:textId="77777777" w:rsidTr="001121A7">
        <w:tc>
          <w:tcPr>
            <w:tcW w:w="3681" w:type="dxa"/>
            <w:vAlign w:val="center"/>
          </w:tcPr>
          <w:p w14:paraId="13665214" w14:textId="77777777" w:rsidR="0090720E" w:rsidRPr="0090720E" w:rsidRDefault="0090720E" w:rsidP="001121A7">
            <w:pPr>
              <w:pStyle w:val="-1"/>
              <w:rPr>
                <w:lang w:val="fr-FR"/>
              </w:rPr>
            </w:pPr>
            <w:r w:rsidRPr="0090720E">
              <w:rPr>
                <w:lang w:val="fr-FR"/>
              </w:rPr>
              <w:t>Document Analysis</w:t>
            </w:r>
            <w:r w:rsidRPr="0090720E">
              <w:rPr>
                <w:rFonts w:cs="宋体" w:hint="eastAsia"/>
                <w:lang w:val="fr-FR"/>
              </w:rPr>
              <w:t>（</w:t>
            </w:r>
            <w:r w:rsidRPr="00985620">
              <w:rPr>
                <w:rFonts w:cs="宋体" w:hint="eastAsia"/>
              </w:rPr>
              <w:t>文件分析</w:t>
            </w:r>
            <w:r w:rsidRPr="0090720E">
              <w:rPr>
                <w:rFonts w:cs="宋体" w:hint="eastAsia"/>
                <w:lang w:val="fr-FR"/>
              </w:rPr>
              <w:t>）</w:t>
            </w:r>
          </w:p>
        </w:tc>
        <w:tc>
          <w:tcPr>
            <w:tcW w:w="4955" w:type="dxa"/>
            <w:vAlign w:val="center"/>
          </w:tcPr>
          <w:p w14:paraId="576784D5" w14:textId="77777777" w:rsidR="0090720E" w:rsidRPr="00F004ED" w:rsidRDefault="0090720E" w:rsidP="001121A7">
            <w:pPr>
              <w:pStyle w:val="-1"/>
            </w:pPr>
            <w:r w:rsidRPr="00F004ED">
              <w:rPr>
                <w:rFonts w:hint="eastAsia"/>
              </w:rPr>
              <w:t>需要根据具体论文做具体的任务分类</w:t>
            </w:r>
          </w:p>
        </w:tc>
      </w:tr>
      <w:tr w:rsidR="0090720E" w:rsidRPr="00F004ED" w14:paraId="319C73AB" w14:textId="77777777" w:rsidTr="001121A7">
        <w:tc>
          <w:tcPr>
            <w:tcW w:w="3681" w:type="dxa"/>
            <w:vAlign w:val="center"/>
          </w:tcPr>
          <w:p w14:paraId="2AA4703F" w14:textId="77777777" w:rsidR="0090720E" w:rsidRPr="00F004ED" w:rsidRDefault="0090720E" w:rsidP="001121A7">
            <w:pPr>
              <w:pStyle w:val="-1"/>
            </w:pPr>
            <w:r w:rsidRPr="00F004ED">
              <w:t>Speech</w:t>
            </w:r>
            <w:r w:rsidRPr="00985620">
              <w:rPr>
                <w:rFonts w:cs="宋体" w:hint="eastAsia"/>
              </w:rPr>
              <w:t>（讲话）</w:t>
            </w:r>
          </w:p>
        </w:tc>
        <w:tc>
          <w:tcPr>
            <w:tcW w:w="4955" w:type="dxa"/>
            <w:vAlign w:val="center"/>
          </w:tcPr>
          <w:p w14:paraId="0172F137" w14:textId="77777777" w:rsidR="0090720E" w:rsidRPr="00F004ED" w:rsidRDefault="0090720E" w:rsidP="001121A7">
            <w:pPr>
              <w:pStyle w:val="-1"/>
            </w:pPr>
            <w:r w:rsidRPr="00F004ED">
              <w:t>Speech</w:t>
            </w:r>
            <w:r w:rsidRPr="00985620">
              <w:rPr>
                <w:rFonts w:cs="宋体" w:hint="eastAsia"/>
              </w:rPr>
              <w:t>相关的合并到</w:t>
            </w:r>
            <w:r w:rsidRPr="00F004ED">
              <w:t>Spoken Language Processing</w:t>
            </w:r>
            <w:r w:rsidRPr="00985620">
              <w:rPr>
                <w:rFonts w:cs="宋体" w:hint="eastAsia"/>
              </w:rPr>
              <w:t>（注意不要与</w:t>
            </w:r>
            <w:r w:rsidRPr="00F004ED">
              <w:t>Part-of-Speech Tagging</w:t>
            </w:r>
            <w:r w:rsidRPr="00985620">
              <w:rPr>
                <w:rFonts w:cs="宋体" w:hint="eastAsia"/>
              </w:rPr>
              <w:t>混淆，这个特指词性标注）</w:t>
            </w:r>
          </w:p>
        </w:tc>
      </w:tr>
      <w:tr w:rsidR="0090720E" w:rsidRPr="00F004ED" w14:paraId="6E423ADF" w14:textId="77777777" w:rsidTr="001121A7">
        <w:tc>
          <w:tcPr>
            <w:tcW w:w="3681" w:type="dxa"/>
            <w:vAlign w:val="center"/>
          </w:tcPr>
          <w:p w14:paraId="5A0E32CC" w14:textId="77777777" w:rsidR="0090720E" w:rsidRPr="00F004ED" w:rsidRDefault="0090720E" w:rsidP="001121A7">
            <w:pPr>
              <w:pStyle w:val="-1"/>
            </w:pPr>
            <w:r w:rsidRPr="00F004ED">
              <w:t>Text Mining</w:t>
            </w:r>
            <w:r w:rsidRPr="00985620">
              <w:rPr>
                <w:rFonts w:cs="宋体" w:hint="eastAsia"/>
              </w:rPr>
              <w:t>（文本挖掘）</w:t>
            </w:r>
          </w:p>
        </w:tc>
        <w:tc>
          <w:tcPr>
            <w:tcW w:w="4955" w:type="dxa"/>
            <w:vAlign w:val="center"/>
          </w:tcPr>
          <w:p w14:paraId="6DBFB2FB" w14:textId="77777777" w:rsidR="0090720E" w:rsidRPr="00F004ED" w:rsidRDefault="0090720E" w:rsidP="001121A7">
            <w:pPr>
              <w:pStyle w:val="-1"/>
            </w:pPr>
            <w:r w:rsidRPr="00F004ED">
              <w:rPr>
                <w:rFonts w:hint="eastAsia"/>
              </w:rPr>
              <w:t>过于宽泛，需要根据具体论文做具体的任务分类</w:t>
            </w:r>
          </w:p>
        </w:tc>
      </w:tr>
      <w:tr w:rsidR="0090720E" w:rsidRPr="00F004ED" w14:paraId="1911869F" w14:textId="77777777" w:rsidTr="001121A7">
        <w:tc>
          <w:tcPr>
            <w:tcW w:w="3681" w:type="dxa"/>
            <w:vAlign w:val="center"/>
          </w:tcPr>
          <w:p w14:paraId="7DD9683B" w14:textId="77777777" w:rsidR="0090720E" w:rsidRPr="00F004ED" w:rsidRDefault="0090720E" w:rsidP="001121A7">
            <w:pPr>
              <w:pStyle w:val="-1"/>
            </w:pPr>
            <w:r w:rsidRPr="00F004ED">
              <w:t>Dependency Parsing</w:t>
            </w:r>
            <w:r w:rsidRPr="00985620">
              <w:rPr>
                <w:rFonts w:cs="宋体" w:hint="eastAsia"/>
              </w:rPr>
              <w:t>（依存句法分析）</w:t>
            </w:r>
          </w:p>
        </w:tc>
        <w:tc>
          <w:tcPr>
            <w:tcW w:w="4955" w:type="dxa"/>
            <w:vAlign w:val="center"/>
          </w:tcPr>
          <w:p w14:paraId="18809CF1" w14:textId="77777777" w:rsidR="0090720E" w:rsidRPr="00F004ED" w:rsidRDefault="0090720E" w:rsidP="001121A7">
            <w:pPr>
              <w:pStyle w:val="-1"/>
            </w:pPr>
            <w:r w:rsidRPr="00985620">
              <w:rPr>
                <w:rFonts w:cs="宋体" w:hint="eastAsia"/>
              </w:rPr>
              <w:t>合并到</w:t>
            </w:r>
            <w:r w:rsidRPr="00F004ED">
              <w:t>Parsing</w:t>
            </w:r>
            <w:r w:rsidRPr="00985620">
              <w:rPr>
                <w:rFonts w:cs="宋体" w:hint="eastAsia"/>
              </w:rPr>
              <w:t>，合并后为</w:t>
            </w:r>
            <w:r w:rsidRPr="00F004ED">
              <w:t>Parsing</w:t>
            </w:r>
          </w:p>
        </w:tc>
      </w:tr>
      <w:tr w:rsidR="0090720E" w:rsidRPr="00F004ED" w14:paraId="041F3EB2" w14:textId="77777777" w:rsidTr="001121A7">
        <w:tc>
          <w:tcPr>
            <w:tcW w:w="3681" w:type="dxa"/>
            <w:vAlign w:val="center"/>
          </w:tcPr>
          <w:p w14:paraId="506636A9" w14:textId="77777777" w:rsidR="0090720E" w:rsidRPr="00F004ED" w:rsidRDefault="0090720E" w:rsidP="001121A7">
            <w:pPr>
              <w:pStyle w:val="-1"/>
              <w:rPr>
                <w:kern w:val="0"/>
              </w:rPr>
            </w:pPr>
            <w:r w:rsidRPr="00F004ED">
              <w:t>Interpretability and Analysis of Models</w:t>
            </w:r>
            <w:r w:rsidRPr="00985620">
              <w:rPr>
                <w:rFonts w:cs="宋体" w:hint="eastAsia"/>
              </w:rPr>
              <w:t>（模型可解释性与分析）</w:t>
            </w:r>
          </w:p>
        </w:tc>
        <w:tc>
          <w:tcPr>
            <w:tcW w:w="4955" w:type="dxa"/>
            <w:vAlign w:val="center"/>
          </w:tcPr>
          <w:p w14:paraId="7C4BD45F" w14:textId="77777777" w:rsidR="0090720E" w:rsidRPr="00F004ED" w:rsidRDefault="0090720E" w:rsidP="001121A7">
            <w:pPr>
              <w:pStyle w:val="-1"/>
            </w:pPr>
            <w:r w:rsidRPr="00985620">
              <w:rPr>
                <w:rFonts w:cs="宋体" w:hint="eastAsia"/>
              </w:rPr>
              <w:t>合并到</w:t>
            </w:r>
            <w:r w:rsidRPr="00F004ED">
              <w:t>Machine Learning</w:t>
            </w:r>
          </w:p>
        </w:tc>
      </w:tr>
      <w:tr w:rsidR="0090720E" w:rsidRPr="00F004ED" w14:paraId="672101B3" w14:textId="77777777" w:rsidTr="001121A7">
        <w:tc>
          <w:tcPr>
            <w:tcW w:w="3681" w:type="dxa"/>
            <w:vAlign w:val="center"/>
          </w:tcPr>
          <w:p w14:paraId="3DB4E1A5" w14:textId="77777777" w:rsidR="0090720E" w:rsidRPr="00F004ED" w:rsidRDefault="0090720E" w:rsidP="001121A7">
            <w:pPr>
              <w:pStyle w:val="-1"/>
            </w:pPr>
            <w:r w:rsidRPr="00F004ED">
              <w:t>Word Sense Disambiguation</w:t>
            </w:r>
            <w:r w:rsidRPr="00985620">
              <w:rPr>
                <w:rFonts w:cs="宋体" w:hint="eastAsia"/>
              </w:rPr>
              <w:t>（词义消</w:t>
            </w:r>
            <w:proofErr w:type="gramStart"/>
            <w:r w:rsidRPr="00985620">
              <w:rPr>
                <w:rFonts w:cs="宋体" w:hint="eastAsia"/>
              </w:rPr>
              <w:t>歧</w:t>
            </w:r>
            <w:proofErr w:type="gramEnd"/>
            <w:r w:rsidRPr="00985620">
              <w:rPr>
                <w:rFonts w:cs="宋体" w:hint="eastAsia"/>
              </w:rPr>
              <w:t>）</w:t>
            </w:r>
          </w:p>
        </w:tc>
        <w:tc>
          <w:tcPr>
            <w:tcW w:w="4955" w:type="dxa"/>
            <w:vAlign w:val="center"/>
          </w:tcPr>
          <w:p w14:paraId="5F414C82" w14:textId="77777777" w:rsidR="0090720E" w:rsidRPr="00F004ED" w:rsidRDefault="0090720E" w:rsidP="001121A7">
            <w:pPr>
              <w:pStyle w:val="-1"/>
            </w:pPr>
            <w:r w:rsidRPr="00F004ED">
              <w:t>Word Sense Disambiguation</w:t>
            </w:r>
          </w:p>
        </w:tc>
      </w:tr>
      <w:tr w:rsidR="0090720E" w:rsidRPr="00F004ED" w14:paraId="6F57C605" w14:textId="77777777" w:rsidTr="001121A7">
        <w:tc>
          <w:tcPr>
            <w:tcW w:w="3681" w:type="dxa"/>
            <w:vAlign w:val="center"/>
          </w:tcPr>
          <w:p w14:paraId="784B0E22" w14:textId="77777777" w:rsidR="0090720E" w:rsidRPr="00F004ED" w:rsidRDefault="0090720E" w:rsidP="001121A7">
            <w:pPr>
              <w:pStyle w:val="-1"/>
            </w:pPr>
            <w:r w:rsidRPr="00F004ED">
              <w:t>Interpretability and Analysis of Models for NLP</w:t>
            </w:r>
            <w:r w:rsidRPr="00985620">
              <w:rPr>
                <w:rFonts w:cs="宋体" w:hint="eastAsia"/>
              </w:rPr>
              <w:t>（</w:t>
            </w:r>
            <w:proofErr w:type="spellStart"/>
            <w:r w:rsidRPr="00F004ED">
              <w:t>NLP</w:t>
            </w:r>
            <w:proofErr w:type="spellEnd"/>
            <w:r w:rsidRPr="00985620">
              <w:rPr>
                <w:rFonts w:cs="宋体" w:hint="eastAsia"/>
              </w:rPr>
              <w:t>模型可解释性与分析）</w:t>
            </w:r>
          </w:p>
        </w:tc>
        <w:tc>
          <w:tcPr>
            <w:tcW w:w="4955" w:type="dxa"/>
            <w:vAlign w:val="center"/>
          </w:tcPr>
          <w:p w14:paraId="726A33F2" w14:textId="77777777" w:rsidR="0090720E" w:rsidRPr="00F004ED" w:rsidRDefault="0090720E" w:rsidP="001121A7">
            <w:pPr>
              <w:pStyle w:val="-1"/>
            </w:pPr>
            <w:r w:rsidRPr="00985620">
              <w:rPr>
                <w:rFonts w:cs="宋体" w:hint="eastAsia"/>
              </w:rPr>
              <w:t>归入</w:t>
            </w:r>
            <w:r w:rsidRPr="00F004ED">
              <w:t>Machine Learning</w:t>
            </w:r>
          </w:p>
        </w:tc>
      </w:tr>
      <w:tr w:rsidR="0090720E" w:rsidRPr="00F004ED" w14:paraId="79519F28" w14:textId="77777777" w:rsidTr="001121A7">
        <w:tc>
          <w:tcPr>
            <w:tcW w:w="3681" w:type="dxa"/>
            <w:vAlign w:val="center"/>
          </w:tcPr>
          <w:p w14:paraId="15549871" w14:textId="77777777" w:rsidR="0090720E" w:rsidRPr="00F004ED" w:rsidRDefault="0090720E" w:rsidP="001121A7">
            <w:pPr>
              <w:pStyle w:val="-1"/>
            </w:pPr>
            <w:r w:rsidRPr="00F004ED">
              <w:t>Language Generation</w:t>
            </w:r>
            <w:r w:rsidRPr="00985620">
              <w:rPr>
                <w:rFonts w:cs="宋体" w:hint="eastAsia"/>
              </w:rPr>
              <w:t>（语言生成）</w:t>
            </w:r>
          </w:p>
        </w:tc>
        <w:tc>
          <w:tcPr>
            <w:tcW w:w="4955" w:type="dxa"/>
            <w:vAlign w:val="center"/>
          </w:tcPr>
          <w:p w14:paraId="6968ECCF" w14:textId="77777777" w:rsidR="0090720E" w:rsidRPr="00F004ED" w:rsidRDefault="0090720E" w:rsidP="001121A7">
            <w:pPr>
              <w:pStyle w:val="-1"/>
              <w:rPr>
                <w:kern w:val="0"/>
              </w:rPr>
            </w:pPr>
            <w:r w:rsidRPr="00985620">
              <w:rPr>
                <w:rFonts w:cs="宋体" w:hint="eastAsia"/>
              </w:rPr>
              <w:t>归入</w:t>
            </w:r>
            <w:r w:rsidRPr="00F004ED">
              <w:t>Natural Language Generation</w:t>
            </w:r>
          </w:p>
        </w:tc>
      </w:tr>
      <w:tr w:rsidR="0090720E" w:rsidRPr="00F004ED" w14:paraId="6C8B2DD1" w14:textId="77777777" w:rsidTr="001121A7">
        <w:tc>
          <w:tcPr>
            <w:tcW w:w="3681" w:type="dxa"/>
            <w:vAlign w:val="center"/>
          </w:tcPr>
          <w:p w14:paraId="4B53B931" w14:textId="77777777" w:rsidR="0090720E" w:rsidRPr="00F004ED" w:rsidRDefault="0090720E" w:rsidP="001121A7">
            <w:pPr>
              <w:pStyle w:val="-1"/>
            </w:pPr>
            <w:r w:rsidRPr="00F004ED">
              <w:t>Social Media and Computational Social Science</w:t>
            </w:r>
            <w:r w:rsidRPr="00985620">
              <w:rPr>
                <w:rFonts w:cs="宋体" w:hint="eastAsia"/>
              </w:rPr>
              <w:t>（计算机社会科学与社交媒体）</w:t>
            </w:r>
          </w:p>
        </w:tc>
        <w:tc>
          <w:tcPr>
            <w:tcW w:w="4955" w:type="dxa"/>
            <w:vAlign w:val="center"/>
          </w:tcPr>
          <w:p w14:paraId="65F469C9" w14:textId="77777777" w:rsidR="0090720E" w:rsidRPr="00F004ED" w:rsidRDefault="0090720E" w:rsidP="001121A7">
            <w:pPr>
              <w:pStyle w:val="-1"/>
            </w:pPr>
            <w:r w:rsidRPr="00985620">
              <w:rPr>
                <w:rFonts w:cs="宋体" w:hint="eastAsia"/>
              </w:rPr>
              <w:t>与</w:t>
            </w:r>
            <w:r w:rsidRPr="00F004ED">
              <w:t>NLP for the Web and Social Media</w:t>
            </w:r>
            <w:r w:rsidRPr="00985620">
              <w:rPr>
                <w:rFonts w:cs="宋体" w:hint="eastAsia"/>
              </w:rPr>
              <w:t>合并，合并后为</w:t>
            </w:r>
            <w:r w:rsidRPr="00F004ED">
              <w:t>NLP for the Web and Social Media</w:t>
            </w:r>
          </w:p>
        </w:tc>
      </w:tr>
    </w:tbl>
    <w:p w14:paraId="3269970C" w14:textId="631E2BCA" w:rsidR="0090720E" w:rsidRPr="00F004ED" w:rsidRDefault="0090720E" w:rsidP="0090720E">
      <w:pPr>
        <w:pStyle w:val="a7"/>
      </w:pPr>
      <w:r w:rsidRPr="00F004ED">
        <w:rPr>
          <w:rFonts w:hint="eastAsia"/>
        </w:rPr>
        <w:t>利用专家给出的合并建议，对剩下单任务标签进行合并与消</w:t>
      </w:r>
      <w:proofErr w:type="gramStart"/>
      <w:r w:rsidRPr="00F004ED">
        <w:rPr>
          <w:rFonts w:hint="eastAsia"/>
        </w:rPr>
        <w:t>歧</w:t>
      </w:r>
      <w:proofErr w:type="gramEnd"/>
      <w:r w:rsidRPr="00F004ED">
        <w:rPr>
          <w:rFonts w:hint="eastAsia"/>
        </w:rPr>
        <w:t>，将结果保存到新的一列单元格中。剩余标签主要有以下两种标注类别：</w:t>
      </w:r>
    </w:p>
    <w:p w14:paraId="17D48566" w14:textId="1782D082" w:rsidR="0090720E" w:rsidRPr="00F004ED" w:rsidRDefault="0090720E" w:rsidP="0090720E">
      <w:pPr>
        <w:pStyle w:val="a7"/>
      </w:pPr>
      <w:r w:rsidRPr="00F004ED">
        <w:rPr>
          <w:rFonts w:hint="eastAsia"/>
        </w:rPr>
        <w:lastRenderedPageBreak/>
        <w:t>（</w:t>
      </w:r>
      <w:r w:rsidRPr="00F004ED">
        <w:t>1</w:t>
      </w:r>
      <w:r w:rsidRPr="00F004ED">
        <w:rPr>
          <w:rFonts w:hint="eastAsia"/>
        </w:rPr>
        <w:t>）仅写法不同</w:t>
      </w:r>
    </w:p>
    <w:p w14:paraId="4F0E4BF5" w14:textId="1085C2D4" w:rsidR="0090720E" w:rsidRPr="00F004ED" w:rsidRDefault="0090720E" w:rsidP="0090720E">
      <w:pPr>
        <w:pStyle w:val="a7"/>
      </w:pPr>
      <w:r w:rsidRPr="00F004ED">
        <w:rPr>
          <w:rFonts w:hint="eastAsia"/>
        </w:rPr>
        <w:t>不同会议、不同年份对同一个任务的描述方法不同，这些任务可以合并，如“</w:t>
      </w:r>
      <w:r w:rsidRPr="00F004ED">
        <w:t>Resources &amp; Evaluation</w:t>
      </w:r>
      <w:r w:rsidRPr="00F004ED">
        <w:rPr>
          <w:rFonts w:hint="eastAsia"/>
        </w:rPr>
        <w:t>”标注为“</w:t>
      </w:r>
      <w:r w:rsidRPr="00F004ED">
        <w:t>Resources and Evaluation</w:t>
      </w:r>
      <w:r w:rsidRPr="00F004ED">
        <w:rPr>
          <w:rFonts w:hint="eastAsia"/>
        </w:rPr>
        <w:t>”</w:t>
      </w:r>
    </w:p>
    <w:p w14:paraId="7284CECB" w14:textId="768FE9F2" w:rsidR="0090720E" w:rsidRPr="00F004ED" w:rsidRDefault="0090720E" w:rsidP="0090720E">
      <w:pPr>
        <w:pStyle w:val="a7"/>
        <w:rPr>
          <w:color w:val="000000"/>
          <w:sz w:val="22"/>
          <w:szCs w:val="22"/>
        </w:rPr>
      </w:pPr>
      <w:r w:rsidRPr="00F004ED">
        <w:rPr>
          <w:rFonts w:hint="eastAsia"/>
        </w:rPr>
        <w:t>（</w:t>
      </w:r>
      <w:r w:rsidRPr="00F004ED">
        <w:t>2</w:t>
      </w:r>
      <w:r w:rsidRPr="00F004ED">
        <w:rPr>
          <w:rFonts w:hint="eastAsia"/>
        </w:rPr>
        <w:t>）表达方式不同</w:t>
      </w:r>
      <w:r>
        <w:tab/>
      </w:r>
    </w:p>
    <w:p w14:paraId="6BFE24F3" w14:textId="0A0EEC31" w:rsidR="0090720E" w:rsidRPr="00F004ED" w:rsidRDefault="0090720E" w:rsidP="0090720E">
      <w:pPr>
        <w:pStyle w:val="a7"/>
      </w:pPr>
      <w:r w:rsidRPr="00F004ED">
        <w:rPr>
          <w:rFonts w:hint="eastAsia"/>
        </w:rPr>
        <w:t>根据专家标注意见进行消</w:t>
      </w:r>
      <w:proofErr w:type="gramStart"/>
      <w:r w:rsidRPr="00F004ED">
        <w:rPr>
          <w:rFonts w:hint="eastAsia"/>
        </w:rPr>
        <w:t>歧</w:t>
      </w:r>
      <w:proofErr w:type="gramEnd"/>
      <w:r w:rsidRPr="00F004ED">
        <w:rPr>
          <w:rFonts w:hint="eastAsia"/>
        </w:rPr>
        <w:t>，有不确定的地方两位标注者通过讨论确定所属标签。如“</w:t>
      </w:r>
      <w:r w:rsidRPr="00F004ED">
        <w:t>Evaluation Methods</w:t>
      </w:r>
      <w:r w:rsidRPr="00F004ED">
        <w:rPr>
          <w:rFonts w:hint="eastAsia"/>
        </w:rPr>
        <w:t>”标注为“</w:t>
      </w:r>
      <w:r w:rsidRPr="00F004ED">
        <w:t>Resources and Evaluation</w:t>
      </w:r>
      <w:r w:rsidRPr="00F004ED">
        <w:rPr>
          <w:rFonts w:hint="eastAsia"/>
        </w:rPr>
        <w:t>”。</w:t>
      </w:r>
    </w:p>
    <w:p w14:paraId="0FDC6B00" w14:textId="7987D044" w:rsidR="0090720E" w:rsidRPr="00F004ED" w:rsidRDefault="0090720E" w:rsidP="0090720E">
      <w:pPr>
        <w:pStyle w:val="a7"/>
      </w:pPr>
      <w:r w:rsidRPr="00F004ED">
        <w:rPr>
          <w:rFonts w:hint="eastAsia"/>
        </w:rPr>
        <w:t>通过人工标注与讨论后，所有单任务标签都被标注完成，根据这些标签整理出任务体系，应用于下一步宽泛标签的标注中。</w:t>
      </w:r>
    </w:p>
    <w:bookmarkEnd w:id="2"/>
    <w:p w14:paraId="1601A80F" w14:textId="77777777" w:rsidR="0090720E" w:rsidRPr="00985620" w:rsidRDefault="0090720E" w:rsidP="0090720E">
      <w:pPr>
        <w:pStyle w:val="-3"/>
        <w:rPr>
          <w:b/>
          <w:kern w:val="0"/>
          <w:sz w:val="32"/>
        </w:rPr>
      </w:pPr>
    </w:p>
    <w:p w14:paraId="5898FEBF" w14:textId="77777777" w:rsidR="0090720E" w:rsidRPr="00985620" w:rsidRDefault="0090720E" w:rsidP="0090720E">
      <w:pPr>
        <w:pStyle w:val="-3"/>
        <w:rPr>
          <w:b/>
          <w:kern w:val="0"/>
          <w:sz w:val="32"/>
        </w:rPr>
      </w:pPr>
      <w:r>
        <w:rPr>
          <w:rFonts w:hint="eastAsia"/>
          <w:b/>
          <w:kern w:val="0"/>
          <w:sz w:val="32"/>
        </w:rPr>
        <w:t>3</w:t>
      </w:r>
      <w:r w:rsidRPr="00985620">
        <w:rPr>
          <w:rFonts w:hint="eastAsia"/>
          <w:b/>
          <w:kern w:val="0"/>
          <w:sz w:val="32"/>
        </w:rPr>
        <w:t>任务类别标注</w:t>
      </w:r>
    </w:p>
    <w:p w14:paraId="0071C12E" w14:textId="77777777" w:rsidR="0090720E" w:rsidRPr="00F004ED" w:rsidRDefault="0090720E" w:rsidP="0090720E">
      <w:pPr>
        <w:pStyle w:val="a7"/>
      </w:pPr>
      <w:r w:rsidRPr="00F004ED">
        <w:rPr>
          <w:rFonts w:hint="eastAsia"/>
        </w:rPr>
        <w:t>由于部分标签涵盖范围较为广泛、标签与标签之间划分的边界较为模糊，如机器学习、文本挖掘、自然语言处理应用等。因此在将单标签任务合并之后，需要将这类宽泛标签中的论文再做细分标注，标注原则和标注</w:t>
      </w:r>
      <w:r w:rsidRPr="00F004ED">
        <w:t>Tips</w:t>
      </w:r>
      <w:r w:rsidRPr="00F004ED">
        <w:rPr>
          <w:rFonts w:hint="eastAsia"/>
        </w:rPr>
        <w:t>如下所示：</w:t>
      </w:r>
    </w:p>
    <w:p w14:paraId="270CA262" w14:textId="77777777" w:rsidR="0090720E" w:rsidRPr="00985620" w:rsidRDefault="0090720E" w:rsidP="0090720E">
      <w:pPr>
        <w:pStyle w:val="-3"/>
        <w:rPr>
          <w:b/>
          <w:sz w:val="28"/>
        </w:rPr>
      </w:pPr>
    </w:p>
    <w:p w14:paraId="2ABE4493" w14:textId="77777777" w:rsidR="0090720E" w:rsidRPr="00985620" w:rsidRDefault="0090720E" w:rsidP="0090720E">
      <w:pPr>
        <w:pStyle w:val="-3"/>
        <w:rPr>
          <w:b/>
          <w:sz w:val="28"/>
        </w:rPr>
      </w:pPr>
      <w:r>
        <w:rPr>
          <w:b/>
          <w:sz w:val="28"/>
        </w:rPr>
        <w:t>3.</w:t>
      </w:r>
      <w:r w:rsidRPr="00985620">
        <w:rPr>
          <w:b/>
          <w:sz w:val="28"/>
        </w:rPr>
        <w:t>1</w:t>
      </w:r>
      <w:r>
        <w:rPr>
          <w:b/>
          <w:sz w:val="28"/>
        </w:rPr>
        <w:t xml:space="preserve"> </w:t>
      </w:r>
      <w:r w:rsidRPr="00985620">
        <w:rPr>
          <w:rFonts w:hint="eastAsia"/>
          <w:b/>
          <w:sz w:val="28"/>
        </w:rPr>
        <w:t>宽泛标签标注原则</w:t>
      </w:r>
    </w:p>
    <w:p w14:paraId="60597881" w14:textId="77777777" w:rsidR="0090720E" w:rsidRPr="00F004ED" w:rsidRDefault="0090720E" w:rsidP="0090720E">
      <w:pPr>
        <w:pStyle w:val="a7"/>
      </w:pPr>
      <w:r w:rsidRPr="00F004ED">
        <w:rPr>
          <w:rFonts w:hint="eastAsia"/>
        </w:rPr>
        <w:t>（</w:t>
      </w:r>
      <w:r w:rsidRPr="00F004ED">
        <w:t>1</w:t>
      </w:r>
      <w:r w:rsidRPr="00F004ED">
        <w:rPr>
          <w:rFonts w:hint="eastAsia"/>
        </w:rPr>
        <w:t>）对于标签为“</w:t>
      </w:r>
      <w:r w:rsidRPr="00F004ED">
        <w:t>Machine Learning</w:t>
      </w:r>
      <w:r w:rsidRPr="00F004ED">
        <w:rPr>
          <w:rFonts w:hint="eastAsia"/>
        </w:rPr>
        <w:t>”、“</w:t>
      </w:r>
      <w:r w:rsidRPr="00F004ED">
        <w:t>Machine Learning Models and Methods</w:t>
      </w:r>
      <w:r w:rsidRPr="00F004ED">
        <w:rPr>
          <w:rFonts w:hint="eastAsia"/>
        </w:rPr>
        <w:t>”、“</w:t>
      </w:r>
      <w:r w:rsidRPr="00F004ED">
        <w:t>Statistical and Machine Learning Methods</w:t>
      </w:r>
      <w:r w:rsidRPr="00F004ED">
        <w:rPr>
          <w:rFonts w:hint="eastAsia"/>
        </w:rPr>
        <w:t>”、“</w:t>
      </w:r>
      <w:r w:rsidRPr="00F004ED">
        <w:t>Statistical and Machine Learning Methods in NLP</w:t>
      </w:r>
      <w:r w:rsidRPr="00F004ED">
        <w:rPr>
          <w:rFonts w:hint="eastAsia"/>
        </w:rPr>
        <w:t>”等机器学习方法相关的论文，需要根据论文的题目与摘要，确定论文的中心是提出的机器学习方法还是应用机器学习技术解决自然语言处理领域具体问题，若为前者则将论文任务标注为“</w:t>
      </w:r>
      <w:r w:rsidRPr="00F004ED">
        <w:t>Machine Learning</w:t>
      </w:r>
      <w:r w:rsidRPr="00F004ED">
        <w:rPr>
          <w:rFonts w:hint="eastAsia"/>
        </w:rPr>
        <w:t>”，若为后者则需要根据任务体系与论文解决的具体任务对论文任务进行标注。</w:t>
      </w:r>
    </w:p>
    <w:p w14:paraId="6370DECA" w14:textId="77777777" w:rsidR="0090720E" w:rsidRPr="00F004ED" w:rsidRDefault="0090720E" w:rsidP="0090720E">
      <w:pPr>
        <w:pStyle w:val="a7"/>
      </w:pPr>
      <w:r w:rsidRPr="00F004ED">
        <w:rPr>
          <w:rFonts w:hint="eastAsia"/>
        </w:rPr>
        <w:t>（</w:t>
      </w:r>
      <w:r w:rsidRPr="00F004ED">
        <w:t>2</w:t>
      </w:r>
      <w:r w:rsidRPr="00F004ED">
        <w:rPr>
          <w:rFonts w:hint="eastAsia"/>
        </w:rPr>
        <w:t>）对于标签为“</w:t>
      </w:r>
      <w:r w:rsidRPr="00F004ED">
        <w:t>Machine Learning-Classification</w:t>
      </w:r>
      <w:r w:rsidRPr="00F004ED">
        <w:rPr>
          <w:rFonts w:hint="eastAsia"/>
        </w:rPr>
        <w:t>”、“</w:t>
      </w:r>
      <w:r w:rsidRPr="00F004ED">
        <w:t>Machine Learning: Embeddings</w:t>
      </w:r>
      <w:r w:rsidRPr="00F004ED">
        <w:rPr>
          <w:rFonts w:hint="eastAsia"/>
        </w:rPr>
        <w:t>”等机器学习具体应用的论文，需要根据任务体系与标签中论文应用的具体任务对论文任务进行标注</w:t>
      </w:r>
      <w:r>
        <w:rPr>
          <w:rFonts w:hint="eastAsia"/>
        </w:rPr>
        <w:t>。</w:t>
      </w:r>
    </w:p>
    <w:p w14:paraId="7C1FDF85" w14:textId="77777777" w:rsidR="0090720E" w:rsidRPr="00F004ED" w:rsidRDefault="0090720E" w:rsidP="0090720E">
      <w:pPr>
        <w:pStyle w:val="a7"/>
      </w:pPr>
      <w:r w:rsidRPr="00F004ED">
        <w:rPr>
          <w:rFonts w:hint="eastAsia"/>
        </w:rPr>
        <w:t>（</w:t>
      </w:r>
      <w:r w:rsidRPr="00F004ED">
        <w:t>3</w:t>
      </w:r>
      <w:r w:rsidRPr="00F004ED">
        <w:rPr>
          <w:rFonts w:hint="eastAsia"/>
        </w:rPr>
        <w:t>）对于标签为“</w:t>
      </w:r>
      <w:r w:rsidRPr="00F004ED">
        <w:t>NLP applications</w:t>
      </w:r>
      <w:r w:rsidRPr="00F004ED">
        <w:rPr>
          <w:rFonts w:hint="eastAsia"/>
        </w:rPr>
        <w:t>”、“</w:t>
      </w:r>
      <w:r w:rsidRPr="00F004ED">
        <w:t>Natural Language Applications</w:t>
      </w:r>
      <w:r w:rsidRPr="00F004ED">
        <w:rPr>
          <w:rFonts w:hint="eastAsia"/>
        </w:rPr>
        <w:t>”、“</w:t>
      </w:r>
      <w:r w:rsidRPr="00F004ED">
        <w:t>Natural Language Processing Applications</w:t>
      </w:r>
      <w:r w:rsidRPr="00F004ED">
        <w:rPr>
          <w:rFonts w:hint="eastAsia"/>
        </w:rPr>
        <w:t>”、“</w:t>
      </w:r>
      <w:r w:rsidRPr="00F004ED">
        <w:t>NLP Apps</w:t>
      </w:r>
      <w:r w:rsidRPr="00F004ED">
        <w:rPr>
          <w:rFonts w:hint="eastAsia"/>
        </w:rPr>
        <w:t>”等自然语言处理应用相关的论文，需要根据论文的题目与摘要判断论文应用的具体任务，并根据任务体系进行标注。若具体任务数量极少且并没有在任务体系中，如自动评分，则保留“</w:t>
      </w:r>
      <w:r w:rsidRPr="00F004ED">
        <w:t>NLP applications</w:t>
      </w:r>
      <w:r w:rsidRPr="00F004ED">
        <w:rPr>
          <w:rFonts w:hint="eastAsia"/>
        </w:rPr>
        <w:t>”作为标注的结果。</w:t>
      </w:r>
    </w:p>
    <w:p w14:paraId="6DCEDFFC" w14:textId="77777777" w:rsidR="0090720E" w:rsidRPr="00F004ED" w:rsidRDefault="0090720E" w:rsidP="0090720E">
      <w:pPr>
        <w:pStyle w:val="a7"/>
      </w:pPr>
      <w:r w:rsidRPr="00F004ED">
        <w:rPr>
          <w:rFonts w:hint="eastAsia"/>
        </w:rPr>
        <w:t>（</w:t>
      </w:r>
      <w:r w:rsidRPr="00F004ED">
        <w:t>4</w:t>
      </w:r>
      <w:r w:rsidRPr="00F004ED">
        <w:rPr>
          <w:rFonts w:hint="eastAsia"/>
        </w:rPr>
        <w:t>）对于标签为“</w:t>
      </w:r>
      <w:r w:rsidRPr="00F004ED">
        <w:t>Text Mining</w:t>
      </w:r>
      <w:r w:rsidRPr="00F004ED">
        <w:rPr>
          <w:rFonts w:hint="eastAsia"/>
        </w:rPr>
        <w:t>”的论文，需要根据论文的题目与摘要判断论文中的文本挖掘具体任务，若为文本分类任务，则标注为“</w:t>
      </w:r>
      <w:r w:rsidRPr="00F004ED">
        <w:t>Text Categorization</w:t>
      </w:r>
      <w:r w:rsidRPr="00F004ED">
        <w:rPr>
          <w:rFonts w:hint="eastAsia"/>
        </w:rPr>
        <w:t>”；若为其他任务，则根据任务标注体系进行标注，标注结果不保留为“</w:t>
      </w:r>
      <w:r w:rsidRPr="00F004ED">
        <w:t>Text Mining</w:t>
      </w:r>
      <w:r w:rsidRPr="00F004ED">
        <w:rPr>
          <w:rFonts w:hint="eastAsia"/>
        </w:rPr>
        <w:t>”。</w:t>
      </w:r>
    </w:p>
    <w:p w14:paraId="3473AB54" w14:textId="77777777" w:rsidR="0090720E" w:rsidRDefault="0090720E" w:rsidP="0090720E">
      <w:pPr>
        <w:pStyle w:val="-3"/>
        <w:rPr>
          <w:b/>
          <w:sz w:val="28"/>
        </w:rPr>
      </w:pPr>
    </w:p>
    <w:p w14:paraId="548074D4" w14:textId="77777777" w:rsidR="0090720E" w:rsidRPr="00985620" w:rsidRDefault="0090720E" w:rsidP="0090720E">
      <w:pPr>
        <w:pStyle w:val="-3"/>
        <w:rPr>
          <w:b/>
          <w:sz w:val="28"/>
        </w:rPr>
      </w:pPr>
      <w:r>
        <w:rPr>
          <w:b/>
          <w:sz w:val="28"/>
        </w:rPr>
        <w:lastRenderedPageBreak/>
        <w:t>3.</w:t>
      </w:r>
      <w:r w:rsidRPr="00985620">
        <w:rPr>
          <w:b/>
          <w:sz w:val="28"/>
        </w:rPr>
        <w:t>2</w:t>
      </w:r>
      <w:r>
        <w:rPr>
          <w:b/>
          <w:sz w:val="28"/>
        </w:rPr>
        <w:t xml:space="preserve"> </w:t>
      </w:r>
      <w:r w:rsidRPr="00985620">
        <w:rPr>
          <w:rFonts w:hint="eastAsia"/>
          <w:b/>
          <w:sz w:val="28"/>
        </w:rPr>
        <w:t>宽泛标签标注</w:t>
      </w:r>
      <w:r w:rsidRPr="00985620">
        <w:rPr>
          <w:b/>
          <w:sz w:val="28"/>
        </w:rPr>
        <w:t>Tips</w:t>
      </w:r>
    </w:p>
    <w:p w14:paraId="5F0ED583" w14:textId="77777777" w:rsidR="0090720E" w:rsidRPr="008926E2" w:rsidRDefault="0090720E" w:rsidP="0090720E">
      <w:pPr>
        <w:pStyle w:val="a7"/>
      </w:pPr>
      <w:r w:rsidRPr="00F004ED">
        <w:rPr>
          <w:rFonts w:hint="eastAsia"/>
        </w:rPr>
        <w:t>（</w:t>
      </w:r>
      <w:r w:rsidRPr="00F004ED">
        <w:t>1</w:t>
      </w:r>
      <w:r w:rsidRPr="008926E2">
        <w:rPr>
          <w:rFonts w:hint="eastAsia"/>
        </w:rPr>
        <w:t>）论文任务为语法纠错等与语法相关的论文应标注为“</w:t>
      </w:r>
      <w:r w:rsidRPr="008926E2">
        <w:t>Grammar</w:t>
      </w:r>
      <w:r w:rsidRPr="008926E2">
        <w:rPr>
          <w:rFonts w:hint="eastAsia"/>
        </w:rPr>
        <w:t>”。</w:t>
      </w:r>
    </w:p>
    <w:p w14:paraId="5721DD07" w14:textId="77777777" w:rsidR="0090720E" w:rsidRPr="008926E2" w:rsidRDefault="0090720E" w:rsidP="0090720E">
      <w:pPr>
        <w:pStyle w:val="a7"/>
      </w:pPr>
      <w:r w:rsidRPr="008926E2">
        <w:rPr>
          <w:rFonts w:hint="eastAsia"/>
        </w:rPr>
        <w:t>（</w:t>
      </w:r>
      <w:r w:rsidRPr="008926E2">
        <w:t>2</w:t>
      </w:r>
      <w:r w:rsidRPr="008926E2">
        <w:rPr>
          <w:rFonts w:hint="eastAsia"/>
        </w:rPr>
        <w:t>）论文标签为“</w:t>
      </w:r>
      <w:r w:rsidRPr="008926E2">
        <w:t>Text  Representation</w:t>
      </w:r>
      <w:r w:rsidRPr="008926E2">
        <w:rPr>
          <w:rFonts w:hint="eastAsia"/>
        </w:rPr>
        <w:t>”的论文与论文主题为“</w:t>
      </w:r>
      <w:r w:rsidRPr="008926E2">
        <w:t>Representation Learning</w:t>
      </w:r>
      <w:r w:rsidRPr="008926E2">
        <w:rPr>
          <w:rFonts w:hint="eastAsia"/>
        </w:rPr>
        <w:t>”统一标注为“</w:t>
      </w:r>
      <w:r w:rsidRPr="008926E2">
        <w:t>Representation Learning and Text Representation</w:t>
      </w:r>
      <w:r w:rsidRPr="008926E2">
        <w:rPr>
          <w:rFonts w:hint="eastAsia"/>
        </w:rPr>
        <w:t>”。</w:t>
      </w:r>
    </w:p>
    <w:p w14:paraId="49293899" w14:textId="77777777" w:rsidR="0090720E" w:rsidRPr="008926E2" w:rsidRDefault="0090720E" w:rsidP="0090720E">
      <w:pPr>
        <w:pStyle w:val="a7"/>
      </w:pPr>
      <w:r w:rsidRPr="008926E2">
        <w:rPr>
          <w:rFonts w:hint="eastAsia"/>
        </w:rPr>
        <w:t>（</w:t>
      </w:r>
      <w:r w:rsidRPr="008926E2">
        <w:t>3</w:t>
      </w:r>
      <w:r w:rsidRPr="008926E2">
        <w:rPr>
          <w:rFonts w:hint="eastAsia"/>
        </w:rPr>
        <w:t>）遇到论文任务与多个任务都比较相关的情况，标注结果为论文最主要的任务。</w:t>
      </w:r>
    </w:p>
    <w:p w14:paraId="4D6D245E" w14:textId="77777777" w:rsidR="0090720E" w:rsidRPr="008926E2" w:rsidRDefault="0090720E" w:rsidP="0090720E">
      <w:pPr>
        <w:pStyle w:val="a7"/>
      </w:pPr>
      <w:r w:rsidRPr="008926E2">
        <w:rPr>
          <w:rFonts w:hint="eastAsia"/>
        </w:rPr>
        <w:t>（</w:t>
      </w:r>
      <w:r w:rsidRPr="008926E2">
        <w:t>4</w:t>
      </w:r>
      <w:r w:rsidRPr="008926E2">
        <w:rPr>
          <w:rFonts w:hint="eastAsia"/>
        </w:rPr>
        <w:t>）论文任务为主题模型，</w:t>
      </w:r>
      <w:proofErr w:type="gramStart"/>
      <w:r w:rsidRPr="008926E2">
        <w:rPr>
          <w:rFonts w:hint="eastAsia"/>
        </w:rPr>
        <w:t>需判断</w:t>
      </w:r>
      <w:proofErr w:type="gramEnd"/>
      <w:r w:rsidRPr="008926E2">
        <w:rPr>
          <w:rFonts w:hint="eastAsia"/>
        </w:rPr>
        <w:t>重点是模型还是应用。重点为模型应标注为“</w:t>
      </w:r>
      <w:r w:rsidRPr="008926E2">
        <w:t>Machine Learning</w:t>
      </w:r>
      <w:r w:rsidRPr="008926E2">
        <w:rPr>
          <w:rFonts w:hint="eastAsia"/>
        </w:rPr>
        <w:t>”；重点为应用应标注为“</w:t>
      </w:r>
      <w:r w:rsidRPr="008926E2">
        <w:t>Topic Segmentation and Recognition</w:t>
      </w:r>
      <w:r w:rsidRPr="008926E2">
        <w:rPr>
          <w:rFonts w:hint="eastAsia"/>
        </w:rPr>
        <w:t>”。</w:t>
      </w:r>
    </w:p>
    <w:p w14:paraId="6F18FB5E" w14:textId="77777777" w:rsidR="0090720E" w:rsidRPr="008926E2" w:rsidRDefault="0090720E" w:rsidP="0090720E">
      <w:pPr>
        <w:pStyle w:val="a7"/>
      </w:pPr>
    </w:p>
    <w:p w14:paraId="2C704175" w14:textId="77777777" w:rsidR="0090720E" w:rsidRDefault="0090720E" w:rsidP="0090720E">
      <w:pPr>
        <w:pStyle w:val="a7"/>
      </w:pPr>
    </w:p>
    <w:p w14:paraId="698BE62A" w14:textId="77777777" w:rsidR="0090720E" w:rsidRDefault="0090720E" w:rsidP="0090720E">
      <w:pPr>
        <w:pStyle w:val="a7"/>
      </w:pPr>
    </w:p>
    <w:p w14:paraId="3709D018" w14:textId="77777777" w:rsidR="0090720E" w:rsidRDefault="0090720E" w:rsidP="0090720E">
      <w:pPr>
        <w:pStyle w:val="a7"/>
      </w:pPr>
    </w:p>
    <w:p w14:paraId="0E8105B5" w14:textId="77777777" w:rsidR="0090720E" w:rsidRDefault="0090720E" w:rsidP="0090720E">
      <w:pPr>
        <w:pStyle w:val="a7"/>
      </w:pPr>
    </w:p>
    <w:p w14:paraId="06C4B431" w14:textId="77777777" w:rsidR="0090720E" w:rsidRDefault="0090720E" w:rsidP="0090720E">
      <w:pPr>
        <w:pStyle w:val="a7"/>
      </w:pPr>
    </w:p>
    <w:p w14:paraId="4341818F" w14:textId="77777777" w:rsidR="0090720E" w:rsidRDefault="0090720E" w:rsidP="0090720E">
      <w:pPr>
        <w:pStyle w:val="a7"/>
      </w:pPr>
    </w:p>
    <w:p w14:paraId="431428E9" w14:textId="77777777" w:rsidR="0090720E" w:rsidRDefault="0090720E" w:rsidP="0090720E">
      <w:pPr>
        <w:pStyle w:val="a7"/>
      </w:pPr>
    </w:p>
    <w:p w14:paraId="777243F0" w14:textId="77777777" w:rsidR="0090720E" w:rsidRDefault="0090720E" w:rsidP="0090720E">
      <w:pPr>
        <w:pStyle w:val="a7"/>
      </w:pPr>
    </w:p>
    <w:p w14:paraId="75A55175" w14:textId="77777777" w:rsidR="0090720E" w:rsidRDefault="0090720E" w:rsidP="0090720E">
      <w:pPr>
        <w:pStyle w:val="a7"/>
      </w:pPr>
    </w:p>
    <w:p w14:paraId="6232FEB2" w14:textId="77777777" w:rsidR="0090720E" w:rsidRDefault="0090720E" w:rsidP="0090720E">
      <w:pPr>
        <w:pStyle w:val="a7"/>
      </w:pPr>
    </w:p>
    <w:p w14:paraId="5961E2FB" w14:textId="77777777" w:rsidR="0090720E" w:rsidRDefault="0090720E" w:rsidP="0090720E">
      <w:pPr>
        <w:pStyle w:val="a7"/>
      </w:pPr>
    </w:p>
    <w:p w14:paraId="1B4D9BBD" w14:textId="77777777" w:rsidR="0090720E" w:rsidRDefault="0090720E" w:rsidP="0090720E">
      <w:pPr>
        <w:pStyle w:val="a7"/>
      </w:pPr>
    </w:p>
    <w:p w14:paraId="0B5C725D" w14:textId="77777777" w:rsidR="0090720E" w:rsidRDefault="0090720E" w:rsidP="0090720E">
      <w:pPr>
        <w:pStyle w:val="a7"/>
      </w:pPr>
    </w:p>
    <w:p w14:paraId="749BFEF2" w14:textId="77777777" w:rsidR="0090720E" w:rsidRDefault="0090720E" w:rsidP="0090720E">
      <w:pPr>
        <w:pStyle w:val="a7"/>
      </w:pPr>
    </w:p>
    <w:p w14:paraId="1F908DB7" w14:textId="77777777" w:rsidR="0090720E" w:rsidRDefault="0090720E" w:rsidP="0090720E">
      <w:pPr>
        <w:pStyle w:val="a7"/>
      </w:pPr>
    </w:p>
    <w:p w14:paraId="07996C71" w14:textId="77777777" w:rsidR="0090720E" w:rsidRDefault="0090720E" w:rsidP="0090720E">
      <w:pPr>
        <w:pStyle w:val="a7"/>
      </w:pPr>
    </w:p>
    <w:p w14:paraId="23E1DF0E" w14:textId="77777777" w:rsidR="0090720E" w:rsidRDefault="0090720E" w:rsidP="0090720E">
      <w:pPr>
        <w:pStyle w:val="a7"/>
      </w:pPr>
    </w:p>
    <w:p w14:paraId="2B36D1D0" w14:textId="77777777" w:rsidR="0090720E" w:rsidRDefault="0090720E" w:rsidP="0090720E">
      <w:pPr>
        <w:pStyle w:val="a7"/>
      </w:pPr>
    </w:p>
    <w:sectPr w:rsidR="0090720E" w:rsidSect="0090720E">
      <w:pgSz w:w="11907" w:h="16840" w:code="9"/>
      <w:pgMar w:top="1701" w:right="1418" w:bottom="1361" w:left="1418"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38684" w14:textId="77777777" w:rsidR="00DD7B37" w:rsidRDefault="00DD7B37" w:rsidP="0090720E">
      <w:r>
        <w:separator/>
      </w:r>
    </w:p>
  </w:endnote>
  <w:endnote w:type="continuationSeparator" w:id="0">
    <w:p w14:paraId="0AEF7A5D" w14:textId="77777777" w:rsidR="00DD7B37" w:rsidRDefault="00DD7B37" w:rsidP="00907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URWPalladioL-Roma">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73820" w14:textId="77777777" w:rsidR="00DD7B37" w:rsidRDefault="00DD7B37" w:rsidP="0090720E">
      <w:r>
        <w:separator/>
      </w:r>
    </w:p>
  </w:footnote>
  <w:footnote w:type="continuationSeparator" w:id="0">
    <w:p w14:paraId="3B72D029" w14:textId="77777777" w:rsidR="00DD7B37" w:rsidRDefault="00DD7B37" w:rsidP="009072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91"/>
    <w:rsid w:val="001D2FDF"/>
    <w:rsid w:val="0022055A"/>
    <w:rsid w:val="00241646"/>
    <w:rsid w:val="003B2469"/>
    <w:rsid w:val="003F30D9"/>
    <w:rsid w:val="00442B58"/>
    <w:rsid w:val="00483C36"/>
    <w:rsid w:val="00490B3A"/>
    <w:rsid w:val="00643B9F"/>
    <w:rsid w:val="00692DE5"/>
    <w:rsid w:val="00715BDA"/>
    <w:rsid w:val="007226DF"/>
    <w:rsid w:val="007D1C7E"/>
    <w:rsid w:val="0090720E"/>
    <w:rsid w:val="009301C2"/>
    <w:rsid w:val="00942DE3"/>
    <w:rsid w:val="00962D4E"/>
    <w:rsid w:val="00962F73"/>
    <w:rsid w:val="009E4FE8"/>
    <w:rsid w:val="00A44394"/>
    <w:rsid w:val="00A97CDC"/>
    <w:rsid w:val="00B06834"/>
    <w:rsid w:val="00C04843"/>
    <w:rsid w:val="00C1433D"/>
    <w:rsid w:val="00C40B81"/>
    <w:rsid w:val="00C84CC7"/>
    <w:rsid w:val="00DD7B37"/>
    <w:rsid w:val="00E10E91"/>
    <w:rsid w:val="00E402E1"/>
    <w:rsid w:val="00F24741"/>
    <w:rsid w:val="00F42E63"/>
    <w:rsid w:val="00F84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9EADD"/>
  <w15:chartTrackingRefBased/>
  <w15:docId w15:val="{CE6AA9FD-6D7A-4032-83DC-273BE64B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二级标题-毕业论文"/>
    <w:qFormat/>
    <w:rsid w:val="0090720E"/>
    <w:rPr>
      <w:rFonts w:ascii="Times New Roman" w:eastAsia="Times New Roman" w:hAnsi="Times New Roman" w:cs="Times New Roman"/>
      <w:kern w:val="0"/>
      <w:sz w:val="24"/>
      <w:szCs w:val="24"/>
      <w14:ligatures w14:val="none"/>
    </w:rPr>
  </w:style>
  <w:style w:type="paragraph" w:styleId="1">
    <w:name w:val="heading 1"/>
    <w:basedOn w:val="a"/>
    <w:next w:val="a"/>
    <w:link w:val="10"/>
    <w:uiPriority w:val="9"/>
    <w:qFormat/>
    <w:rsid w:val="009072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720E"/>
    <w:pPr>
      <w:widowControl w:val="0"/>
      <w:tabs>
        <w:tab w:val="center" w:pos="4153"/>
        <w:tab w:val="right" w:pos="8306"/>
      </w:tabs>
      <w:snapToGrid w:val="0"/>
      <w:jc w:val="center"/>
    </w:pPr>
    <w:rPr>
      <w:rFonts w:asciiTheme="minorHAnsi" w:eastAsiaTheme="minorEastAsia" w:hAnsiTheme="minorHAnsi" w:cstheme="minorBidi"/>
      <w:kern w:val="2"/>
      <w:sz w:val="18"/>
      <w:szCs w:val="18"/>
      <w14:ligatures w14:val="standardContextual"/>
    </w:rPr>
  </w:style>
  <w:style w:type="character" w:customStyle="1" w:styleId="a4">
    <w:name w:val="页眉 字符"/>
    <w:basedOn w:val="a0"/>
    <w:link w:val="a3"/>
    <w:uiPriority w:val="99"/>
    <w:rsid w:val="0090720E"/>
    <w:rPr>
      <w:sz w:val="18"/>
      <w:szCs w:val="18"/>
    </w:rPr>
  </w:style>
  <w:style w:type="paragraph" w:styleId="a5">
    <w:name w:val="footer"/>
    <w:basedOn w:val="a"/>
    <w:link w:val="a6"/>
    <w:uiPriority w:val="99"/>
    <w:unhideWhenUsed/>
    <w:rsid w:val="0090720E"/>
    <w:pPr>
      <w:widowControl w:val="0"/>
      <w:tabs>
        <w:tab w:val="center" w:pos="4153"/>
        <w:tab w:val="right" w:pos="8306"/>
      </w:tabs>
      <w:snapToGrid w:val="0"/>
    </w:pPr>
    <w:rPr>
      <w:rFonts w:asciiTheme="minorHAnsi" w:eastAsiaTheme="minorEastAsia" w:hAnsiTheme="minorHAnsi" w:cstheme="minorBidi"/>
      <w:kern w:val="2"/>
      <w:sz w:val="18"/>
      <w:szCs w:val="18"/>
      <w14:ligatures w14:val="standardContextual"/>
    </w:rPr>
  </w:style>
  <w:style w:type="character" w:customStyle="1" w:styleId="a6">
    <w:name w:val="页脚 字符"/>
    <w:basedOn w:val="a0"/>
    <w:link w:val="a5"/>
    <w:uiPriority w:val="99"/>
    <w:rsid w:val="0090720E"/>
    <w:rPr>
      <w:sz w:val="18"/>
      <w:szCs w:val="18"/>
    </w:rPr>
  </w:style>
  <w:style w:type="paragraph" w:customStyle="1" w:styleId="a7">
    <w:name w:val="文本内容"/>
    <w:basedOn w:val="a"/>
    <w:link w:val="a8"/>
    <w:qFormat/>
    <w:rsid w:val="0090720E"/>
    <w:pPr>
      <w:spacing w:line="400" w:lineRule="exact"/>
      <w:ind w:firstLineChars="200" w:firstLine="480"/>
      <w:jc w:val="both"/>
    </w:pPr>
    <w:rPr>
      <w:rFonts w:eastAsia="宋体" w:cs="宋体"/>
      <w:bdr w:val="nil"/>
    </w:rPr>
  </w:style>
  <w:style w:type="character" w:customStyle="1" w:styleId="a8">
    <w:name w:val="文本内容 字符"/>
    <w:basedOn w:val="a0"/>
    <w:link w:val="a7"/>
    <w:rsid w:val="0090720E"/>
    <w:rPr>
      <w:rFonts w:ascii="Times New Roman" w:eastAsia="宋体" w:hAnsi="Times New Roman" w:cs="宋体"/>
      <w:kern w:val="0"/>
      <w:sz w:val="24"/>
      <w:szCs w:val="24"/>
      <w:bdr w:val="nil"/>
      <w14:ligatures w14:val="none"/>
    </w:rPr>
  </w:style>
  <w:style w:type="paragraph" w:customStyle="1" w:styleId="-">
    <w:name w:val="一级标题-毕业论文"/>
    <w:basedOn w:val="1"/>
    <w:next w:val="a7"/>
    <w:link w:val="-0"/>
    <w:qFormat/>
    <w:rsid w:val="0090720E"/>
    <w:pPr>
      <w:spacing w:before="360" w:after="360" w:line="400" w:lineRule="exact"/>
    </w:pPr>
    <w:rPr>
      <w:rFonts w:ascii="URWPalladioL-Roma" w:eastAsia="宋体" w:hAnsi="URWPalladioL-Roma"/>
      <w:bCs w:val="0"/>
      <w:color w:val="000000"/>
      <w:kern w:val="0"/>
      <w:sz w:val="32"/>
      <w:szCs w:val="18"/>
      <w:lang w:val="zh-CN"/>
    </w:rPr>
  </w:style>
  <w:style w:type="character" w:customStyle="1" w:styleId="-0">
    <w:name w:val="一级标题-毕业论文 字符"/>
    <w:basedOn w:val="a0"/>
    <w:link w:val="-"/>
    <w:rsid w:val="0090720E"/>
    <w:rPr>
      <w:rFonts w:ascii="URWPalladioL-Roma" w:eastAsia="宋体" w:hAnsi="URWPalladioL-Roma" w:cs="Times New Roman"/>
      <w:b/>
      <w:color w:val="000000"/>
      <w:kern w:val="0"/>
      <w:sz w:val="32"/>
      <w:szCs w:val="18"/>
      <w:lang w:val="zh-CN"/>
      <w14:ligatures w14:val="none"/>
    </w:rPr>
  </w:style>
  <w:style w:type="paragraph" w:styleId="a9">
    <w:name w:val="caption"/>
    <w:aliases w:val="图题注"/>
    <w:basedOn w:val="a"/>
    <w:next w:val="a"/>
    <w:unhideWhenUsed/>
    <w:qFormat/>
    <w:rsid w:val="0090720E"/>
    <w:pPr>
      <w:spacing w:line="360" w:lineRule="auto"/>
    </w:pPr>
    <w:rPr>
      <w:rFonts w:asciiTheme="majorHAnsi" w:eastAsia="黑体" w:hAnsiTheme="majorHAnsi" w:cstheme="majorBidi"/>
      <w:sz w:val="20"/>
      <w:szCs w:val="20"/>
    </w:rPr>
  </w:style>
  <w:style w:type="table" w:styleId="aa">
    <w:name w:val="Table Grid"/>
    <w:basedOn w:val="a1"/>
    <w:uiPriority w:val="99"/>
    <w:qFormat/>
    <w:rsid w:val="0090720E"/>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论文-表内容字"/>
    <w:link w:val="-2"/>
    <w:qFormat/>
    <w:rsid w:val="0090720E"/>
    <w:rPr>
      <w:rFonts w:ascii="Times New Roman" w:eastAsia="宋体" w:hAnsi="Times New Roman" w:cs="Times New Roman"/>
      <w:szCs w:val="10"/>
      <w14:ligatures w14:val="none"/>
    </w:rPr>
  </w:style>
  <w:style w:type="character" w:customStyle="1" w:styleId="-2">
    <w:name w:val="论文-表内容字 字符"/>
    <w:link w:val="-1"/>
    <w:qFormat/>
    <w:rsid w:val="0090720E"/>
    <w:rPr>
      <w:rFonts w:ascii="Times New Roman" w:eastAsia="宋体" w:hAnsi="Times New Roman" w:cs="Times New Roman"/>
      <w:szCs w:val="10"/>
      <w14:ligatures w14:val="none"/>
    </w:rPr>
  </w:style>
  <w:style w:type="paragraph" w:customStyle="1" w:styleId="-3">
    <w:name w:val="论文-正文"/>
    <w:basedOn w:val="a"/>
    <w:link w:val="-4"/>
    <w:qFormat/>
    <w:rsid w:val="0090720E"/>
    <w:pPr>
      <w:widowControl w:val="0"/>
      <w:adjustRightInd w:val="0"/>
      <w:snapToGrid w:val="0"/>
      <w:spacing w:line="360" w:lineRule="auto"/>
      <w:jc w:val="both"/>
    </w:pPr>
    <w:rPr>
      <w:rFonts w:eastAsia="宋体"/>
      <w:kern w:val="2"/>
    </w:rPr>
  </w:style>
  <w:style w:type="character" w:customStyle="1" w:styleId="-4">
    <w:name w:val="论文-正文 字符"/>
    <w:link w:val="-3"/>
    <w:qFormat/>
    <w:rsid w:val="0090720E"/>
    <w:rPr>
      <w:rFonts w:ascii="Times New Roman" w:eastAsia="宋体" w:hAnsi="Times New Roman" w:cs="Times New Roman"/>
      <w:sz w:val="24"/>
      <w:szCs w:val="24"/>
      <w14:ligatures w14:val="none"/>
    </w:rPr>
  </w:style>
  <w:style w:type="character" w:customStyle="1" w:styleId="10">
    <w:name w:val="标题 1 字符"/>
    <w:basedOn w:val="a0"/>
    <w:link w:val="1"/>
    <w:uiPriority w:val="9"/>
    <w:rsid w:val="0090720E"/>
    <w:rPr>
      <w:rFonts w:ascii="Times New Roman" w:eastAsia="Times New Roman" w:hAnsi="Times New Roman" w:cs="Times New Roman"/>
      <w:b/>
      <w:bCs/>
      <w:kern w:val="44"/>
      <w:sz w:val="44"/>
      <w:szCs w:val="4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~WRL0001.tmp</Template>
  <TotalTime>2</TotalTime>
  <Pages>1</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YUZHUO WANG</dc:creator>
  <cp:keywords/>
  <dc:description/>
  <cp:lastModifiedBy>YUZHUO WANG</cp:lastModifiedBy>
  <cp:revision>4</cp:revision>
  <dcterms:created xsi:type="dcterms:W3CDTF">2024-08-29T07:10:00Z</dcterms:created>
  <dcterms:modified xsi:type="dcterms:W3CDTF">2024-08-29T07:16:00Z</dcterms:modified>
</cp:coreProperties>
</file>